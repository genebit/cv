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E9B5" w14:textId="0907C8E2" w:rsidR="00F247DE" w:rsidRPr="001705A2" w:rsidRDefault="0054767C" w:rsidP="00F9040F">
      <w:pPr>
        <w:pStyle w:val="Title"/>
        <w:jc w:val="left"/>
        <w:rPr>
          <w:rFonts w:ascii="Segoe UI" w:hAnsi="Segoe UI" w:cs="Segoe UI"/>
          <w:color w:val="auto"/>
          <w:sz w:val="40"/>
          <w:szCs w:val="52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15232" behindDoc="1" locked="0" layoutInCell="1" allowOverlap="1" wp14:anchorId="74F6E1CD" wp14:editId="5EF1DAF8">
                <wp:simplePos x="0" y="0"/>
                <wp:positionH relativeFrom="margin">
                  <wp:posOffset>4516755</wp:posOffset>
                </wp:positionH>
                <wp:positionV relativeFrom="margin">
                  <wp:posOffset>25400</wp:posOffset>
                </wp:positionV>
                <wp:extent cx="2341245" cy="1077595"/>
                <wp:effectExtent l="0" t="0" r="0" b="3175"/>
                <wp:wrapNone/>
                <wp:docPr id="376017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1245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BE3D9" w14:textId="0B6C3ABA" w:rsidR="009A682E" w:rsidRPr="00D211E5" w:rsidRDefault="0028203F" w:rsidP="009A682E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1" w:history="1">
                              <w:r w:rsidRPr="00D211E5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linkedin.com/in/</w:t>
                              </w:r>
                              <w:r w:rsidR="0054767C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gene-bitara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6E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65pt;margin-top:2pt;width:184.35pt;height:84.85pt;z-index:-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" filled="f" stroked="f">
                <v:textbox style="mso-fit-shape-to-text:t">
                  <w:txbxContent>
                    <w:p w14:paraId="6A8BE3D9" w14:textId="0B6C3ABA" w:rsidR="009A682E" w:rsidRPr="00D211E5" w:rsidRDefault="0028203F" w:rsidP="009A682E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2" w:history="1">
                        <w:r w:rsidRPr="00D211E5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linkedin.com/in/</w:t>
                        </w:r>
                        <w:r w:rsidR="0054767C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gene-bitara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26528" behindDoc="1" locked="0" layoutInCell="1" allowOverlap="1" wp14:anchorId="65E9C76B" wp14:editId="1E9EA519">
            <wp:simplePos x="0" y="0"/>
            <wp:positionH relativeFrom="column">
              <wp:posOffset>4352290</wp:posOffset>
            </wp:positionH>
            <wp:positionV relativeFrom="paragraph">
              <wp:posOffset>77041</wp:posOffset>
            </wp:positionV>
            <wp:extent cx="200660" cy="200660"/>
            <wp:effectExtent l="0" t="0" r="8890" b="8890"/>
            <wp:wrapNone/>
            <wp:docPr id="1803084533" name="Picture 1" descr="A white globe in a black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84533" name="Picture 1" descr="A white globe in a black circl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17C"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45984" behindDoc="1" locked="0" layoutInCell="1" allowOverlap="1" wp14:anchorId="452D1631" wp14:editId="5C3955D5">
            <wp:simplePos x="0" y="0"/>
            <wp:positionH relativeFrom="column">
              <wp:posOffset>4356735</wp:posOffset>
            </wp:positionH>
            <wp:positionV relativeFrom="paragraph">
              <wp:posOffset>343790</wp:posOffset>
            </wp:positionV>
            <wp:extent cx="200660" cy="200660"/>
            <wp:effectExtent l="0" t="0" r="8890" b="8890"/>
            <wp:wrapNone/>
            <wp:docPr id="388867957" name="Picture 1" descr="A white symbol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7957" name="Picture 1" descr="A white symbol in a circle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03F"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88288" behindDoc="1" locked="0" layoutInCell="1" allowOverlap="1" wp14:anchorId="74F150D0" wp14:editId="14BE8C0D">
                <wp:simplePos x="0" y="0"/>
                <wp:positionH relativeFrom="margin">
                  <wp:posOffset>4515485</wp:posOffset>
                </wp:positionH>
                <wp:positionV relativeFrom="margin">
                  <wp:posOffset>294005</wp:posOffset>
                </wp:positionV>
                <wp:extent cx="2098040" cy="1077595"/>
                <wp:effectExtent l="0" t="0" r="0" b="3175"/>
                <wp:wrapNone/>
                <wp:docPr id="1982099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4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1F77A" w14:textId="4D38A8DF" w:rsidR="007B28DC" w:rsidRPr="009C582D" w:rsidRDefault="0028203F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5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github.com/genebit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F150D0" id="_x0000_s1027" type="#_x0000_t202" style="position:absolute;margin-left:355.55pt;margin-top:23.15pt;width:165.2pt;height:84.85pt;z-index:-251528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" filled="f" stroked="f">
                <v:textbox style="mso-fit-shape-to-text:t">
                  <w:txbxContent>
                    <w:p w14:paraId="7401F77A" w14:textId="4D38A8DF" w:rsidR="007B28DC" w:rsidRPr="009C582D" w:rsidRDefault="0028203F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6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</w:rPr>
                          <w:t>github.com/genebit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705A2" w:rsidRPr="001705A2">
        <w:rPr>
          <w:rFonts w:ascii="Segoe UI" w:hAnsi="Segoe UI" w:cs="Segoe UI"/>
          <w:color w:val="auto"/>
          <w:sz w:val="40"/>
          <w:szCs w:val="52"/>
        </w:rPr>
        <w:t>JOHCEL GENE T. BITARA</w:t>
      </w:r>
    </w:p>
    <w:p w14:paraId="75C4C71D" w14:textId="1439C077" w:rsidR="009A682E" w:rsidRDefault="0054767C" w:rsidP="00F9040F">
      <w:pPr>
        <w:pStyle w:val="Subtitle"/>
        <w:jc w:val="left"/>
        <w:rPr>
          <w:rFonts w:ascii="Segoe UI" w:hAnsi="Segoe UI" w:cs="Segoe UI"/>
          <w:color w:val="auto"/>
          <w:sz w:val="20"/>
          <w:szCs w:val="24"/>
        </w:rPr>
      </w:pPr>
      <w:r w:rsidRPr="009A682E">
        <w:rPr>
          <w:rFonts w:ascii="Segoe UI" w:hAnsi="Segoe UI" w:cs="Segoe UI"/>
          <w:noProof/>
          <w:color w:val="auto"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910144" behindDoc="1" locked="0" layoutInCell="1" allowOverlap="1" wp14:anchorId="12B080CF" wp14:editId="308BEFB7">
                <wp:simplePos x="0" y="0"/>
                <wp:positionH relativeFrom="margin">
                  <wp:posOffset>4515485</wp:posOffset>
                </wp:positionH>
                <wp:positionV relativeFrom="margin">
                  <wp:posOffset>546849</wp:posOffset>
                </wp:positionV>
                <wp:extent cx="2098071" cy="1077595"/>
                <wp:effectExtent l="0" t="0" r="0" b="3175"/>
                <wp:wrapNone/>
                <wp:docPr id="859192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071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5FD9B" w14:textId="5A6E13B2" w:rsidR="007B28DC" w:rsidRPr="009C582D" w:rsidRDefault="00D873E6" w:rsidP="007B28DC">
                            <w:pPr>
                              <w:rPr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lang w:val="en-PH"/>
                              </w:rPr>
                            </w:pPr>
                            <w:hyperlink r:id="rId17" w:history="1">
                              <w:r w:rsidRPr="009C582D">
                                <w:rPr>
                                  <w:rStyle w:val="Hyperlink"/>
                                  <w:rFonts w:ascii="Segoe UI" w:hAnsi="Segoe UI" w:cs="Segoe UI"/>
                                  <w:color w:val="auto"/>
                                  <w:sz w:val="20"/>
                                  <w:szCs w:val="20"/>
                                  <w:u w:val="none"/>
                                  <w:lang w:val="en-PH"/>
                                </w:rPr>
                                <w:t>genbit-portfolio.web.app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080CF" id="_x0000_s1028" type="#_x0000_t202" style="position:absolute;margin-left:355.55pt;margin-top:43.05pt;width:165.2pt;height:84.85pt;z-index:-251406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" filled="f" stroked="f">
                <v:textbox style="mso-fit-shape-to-text:t">
                  <w:txbxContent>
                    <w:p w14:paraId="16F5FD9B" w14:textId="5A6E13B2" w:rsidR="007B28DC" w:rsidRPr="009C582D" w:rsidRDefault="00D873E6" w:rsidP="007B28DC">
                      <w:pPr>
                        <w:rPr>
                          <w:rFonts w:ascii="Segoe UI" w:hAnsi="Segoe UI" w:cs="Segoe UI"/>
                          <w:color w:val="auto"/>
                          <w:sz w:val="20"/>
                          <w:szCs w:val="20"/>
                          <w:lang w:val="en-PH"/>
                        </w:rPr>
                      </w:pPr>
                      <w:hyperlink r:id="rId18" w:history="1">
                        <w:r w:rsidRPr="009C582D">
                          <w:rPr>
                            <w:rStyle w:val="Hyperlink"/>
                            <w:rFonts w:ascii="Segoe UI" w:hAnsi="Segoe UI" w:cs="Segoe UI"/>
                            <w:color w:val="auto"/>
                            <w:sz w:val="20"/>
                            <w:szCs w:val="20"/>
                            <w:u w:val="none"/>
                            <w:lang w:val="en-PH"/>
                          </w:rPr>
                          <w:t>genbit-portfolio.web.app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69E2">
        <w:rPr>
          <w:rFonts w:ascii="Segoe UI" w:hAnsi="Segoe UI" w:cs="Segoe UI"/>
          <w:color w:val="auto"/>
          <w:sz w:val="20"/>
          <w:szCs w:val="24"/>
        </w:rPr>
        <w:t>SOFTWARE ENGINEER</w:t>
      </w:r>
    </w:p>
    <w:p w14:paraId="4CD8AF00" w14:textId="06995D51" w:rsidR="00EF270B" w:rsidRPr="00B22454" w:rsidRDefault="0054767C" w:rsidP="00F9040F">
      <w:pPr>
        <w:spacing w:line="240" w:lineRule="auto"/>
        <w:rPr>
          <w:rFonts w:ascii="Segoe UI" w:hAnsi="Segoe UI" w:cs="Segoe UI"/>
          <w:color w:val="auto"/>
          <w:sz w:val="20"/>
          <w:szCs w:val="20"/>
        </w:rPr>
      </w:pPr>
      <w:r w:rsidRPr="00D4317C">
        <w:rPr>
          <w:rFonts w:ascii="Segoe UI" w:hAnsi="Segoe UI" w:cs="Segoe UI"/>
          <w:noProof/>
          <w:color w:val="auto"/>
          <w:sz w:val="40"/>
          <w:szCs w:val="52"/>
        </w:rPr>
        <w:drawing>
          <wp:anchor distT="0" distB="0" distL="114300" distR="114300" simplePos="0" relativeHeight="251938816" behindDoc="1" locked="0" layoutInCell="1" allowOverlap="1" wp14:anchorId="71262383" wp14:editId="044167D7">
            <wp:simplePos x="0" y="0"/>
            <wp:positionH relativeFrom="column">
              <wp:posOffset>4355465</wp:posOffset>
            </wp:positionH>
            <wp:positionV relativeFrom="paragraph">
              <wp:posOffset>3175</wp:posOffset>
            </wp:positionV>
            <wp:extent cx="200660" cy="200660"/>
            <wp:effectExtent l="0" t="0" r="8890" b="8890"/>
            <wp:wrapNone/>
            <wp:docPr id="1250758618" name="Picture 1" descr="A white lin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58618" name="Picture 1" descr="A white line on a black background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8DC" w:rsidRPr="009A682E">
        <w:rPr>
          <w:rFonts w:ascii="Segoe UI" w:hAnsi="Segoe UI" w:cs="Segoe UI"/>
          <w:color w:val="auto"/>
          <w:sz w:val="20"/>
          <w:szCs w:val="20"/>
        </w:rPr>
        <w:t>genebitara@gmail.com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|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>(+63) 970 322 4661</w:t>
      </w:r>
      <w:r w:rsidR="007B28DC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7B28DC">
        <w:rPr>
          <w:rFonts w:ascii="Segoe UI" w:hAnsi="Segoe UI" w:cs="Segoe UI"/>
          <w:color w:val="auto"/>
          <w:sz w:val="20"/>
          <w:szCs w:val="20"/>
          <w:lang w:val="en-PH"/>
        </w:rPr>
        <w:t xml:space="preserve">| </w:t>
      </w:r>
      <w:r w:rsidR="007B28DC" w:rsidRPr="007B28DC">
        <w:rPr>
          <w:rFonts w:ascii="Segoe UI" w:hAnsi="Segoe UI" w:cs="Segoe UI"/>
          <w:color w:val="auto"/>
          <w:sz w:val="20"/>
          <w:szCs w:val="20"/>
          <w:lang w:val="en-PH"/>
        </w:rPr>
        <w:t>Camarines Sur, Philippines</w:t>
      </w:r>
    </w:p>
    <w:p w14:paraId="2FBE6AE4" w14:textId="5A198EC7" w:rsidR="00311408" w:rsidRPr="001705A2" w:rsidRDefault="00311408" w:rsidP="00821D48">
      <w:pPr>
        <w:pBdr>
          <w:bottom w:val="single" w:sz="8" w:space="1" w:color="auto"/>
        </w:pBdr>
        <w:spacing w:line="240" w:lineRule="auto"/>
        <w:rPr>
          <w:rFonts w:ascii="Segoe UI" w:hAnsi="Segoe UI" w:cs="Segoe UI"/>
          <w:color w:val="auto"/>
          <w:sz w:val="6"/>
          <w:szCs w:val="6"/>
        </w:rPr>
      </w:pPr>
    </w:p>
    <w:p w14:paraId="58843711" w14:textId="77777777" w:rsidR="00BF561A" w:rsidRDefault="00BF561A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p w14:paraId="78345772" w14:textId="7FF6858B" w:rsidR="00232059" w:rsidRPr="00D67B02" w:rsidRDefault="00232059" w:rsidP="000F0F40">
      <w:pPr>
        <w:rPr>
          <w:rStyle w:val="Emphasis"/>
          <w:i/>
          <w:iCs w:val="0"/>
          <w:sz w:val="20"/>
          <w:szCs w:val="20"/>
        </w:rPr>
      </w:pPr>
      <w:r w:rsidRPr="00D67B02">
        <w:rPr>
          <w:rStyle w:val="Emphasis"/>
          <w:i/>
          <w:iCs w:val="0"/>
          <w:sz w:val="20"/>
          <w:szCs w:val="20"/>
        </w:rPr>
        <w:t>To:</w:t>
      </w:r>
    </w:p>
    <w:p w14:paraId="3AC431EA" w14:textId="1C59EA3D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[Employer Name]</w:t>
      </w:r>
    </w:p>
    <w:p w14:paraId="0794D4D3" w14:textId="56388C2C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[</w:t>
      </w:r>
      <w:r w:rsidR="00AE43B4" w:rsidRPr="00D67B02">
        <w:rPr>
          <w:rFonts w:ascii="Segoe UI" w:hAnsi="Segoe UI" w:cs="Segoe UI"/>
          <w:color w:val="auto"/>
          <w:sz w:val="20"/>
          <w:szCs w:val="20"/>
        </w:rPr>
        <w:t>Employer Position</w:t>
      </w:r>
      <w:r w:rsidRPr="00D67B02">
        <w:rPr>
          <w:rFonts w:ascii="Segoe UI" w:hAnsi="Segoe UI" w:cs="Segoe UI"/>
          <w:color w:val="auto"/>
          <w:sz w:val="20"/>
          <w:szCs w:val="20"/>
        </w:rPr>
        <w:t>]</w:t>
      </w:r>
    </w:p>
    <w:p w14:paraId="1B086F06" w14:textId="19B51283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[Company Name]</w:t>
      </w:r>
    </w:p>
    <w:p w14:paraId="674C60B1" w14:textId="31A1385C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[Company Location]</w:t>
      </w:r>
    </w:p>
    <w:p w14:paraId="0042199F" w14:textId="6C5E7C9B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[Employer Email]</w:t>
      </w:r>
    </w:p>
    <w:p w14:paraId="65A6EC4F" w14:textId="77777777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p w14:paraId="41560FD6" w14:textId="1400AFE5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Dear [Employee Name],</w:t>
      </w:r>
    </w:p>
    <w:p w14:paraId="7428ED74" w14:textId="77777777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p w14:paraId="5F6B2941" w14:textId="21383476" w:rsidR="00EF30E8" w:rsidRPr="00D67B02" w:rsidRDefault="00E74233" w:rsidP="00093236">
      <w:p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As a passionate software engineer with a proven track record of transforming complex business requirements into elegant web solutions, I am eager to apply my expertise to the [Job Position] role at [Company Name]. Combining five years of hands-on software development experience</w:t>
      </w:r>
      <w:r w:rsidR="00AA1577">
        <w:rPr>
          <w:rFonts w:ascii="Segoe UI" w:hAnsi="Segoe UI" w:cs="Segoe UI"/>
          <w:color w:val="auto"/>
          <w:sz w:val="20"/>
          <w:szCs w:val="20"/>
        </w:rPr>
        <w:t>:</w:t>
      </w:r>
      <w:r w:rsidR="00AD08F5">
        <w:rPr>
          <w:rFonts w:ascii="Segoe UI" w:hAnsi="Segoe UI" w:cs="Segoe UI"/>
          <w:color w:val="auto"/>
          <w:sz w:val="20"/>
          <w:szCs w:val="20"/>
        </w:rPr>
        <w:t xml:space="preserve"> 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three years of collaborative, enterprise, and professional environments and two years of </w:t>
      </w:r>
      <w:r w:rsidR="00E15D1F">
        <w:rPr>
          <w:rFonts w:ascii="Segoe UI" w:hAnsi="Segoe UI" w:cs="Segoe UI"/>
          <w:color w:val="auto"/>
          <w:sz w:val="20"/>
          <w:szCs w:val="20"/>
        </w:rPr>
        <w:t xml:space="preserve">dedicated </w:t>
      </w:r>
      <w:r w:rsidRPr="00D67B02">
        <w:rPr>
          <w:rFonts w:ascii="Segoe UI" w:hAnsi="Segoe UI" w:cs="Segoe UI"/>
          <w:color w:val="auto"/>
          <w:sz w:val="20"/>
          <w:szCs w:val="20"/>
        </w:rPr>
        <w:t>self-learning</w:t>
      </w:r>
      <w:r w:rsidR="00143F08">
        <w:rPr>
          <w:rFonts w:ascii="Segoe UI" w:hAnsi="Segoe UI" w:cs="Segoe UI"/>
          <w:color w:val="auto"/>
          <w:sz w:val="20"/>
          <w:szCs w:val="20"/>
        </w:rPr>
        <w:t xml:space="preserve"> since 2019</w:t>
      </w:r>
      <w:r w:rsidR="00E15D1F">
        <w:rPr>
          <w:rFonts w:ascii="Segoe UI" w:hAnsi="Segoe UI" w:cs="Segoe UI"/>
          <w:color w:val="auto"/>
          <w:sz w:val="20"/>
          <w:szCs w:val="20"/>
        </w:rPr>
        <w:t>.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15D1F">
        <w:rPr>
          <w:rFonts w:ascii="Segoe UI" w:hAnsi="Segoe UI" w:cs="Segoe UI"/>
          <w:color w:val="auto"/>
          <w:sz w:val="20"/>
          <w:szCs w:val="20"/>
        </w:rPr>
        <w:t xml:space="preserve">With this, 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I believe I am someone who can bring </w:t>
      </w:r>
      <w:r w:rsidR="00AC6C7B">
        <w:rPr>
          <w:rFonts w:ascii="Segoe UI" w:hAnsi="Segoe UI" w:cs="Segoe UI"/>
          <w:color w:val="auto"/>
          <w:sz w:val="20"/>
          <w:szCs w:val="20"/>
        </w:rPr>
        <w:t>solutions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 valuable to your company.</w:t>
      </w:r>
    </w:p>
    <w:p w14:paraId="7DE8E87B" w14:textId="77777777" w:rsidR="00E74233" w:rsidRPr="00D67B02" w:rsidRDefault="00E74233" w:rsidP="00093236">
      <w:pPr>
        <w:rPr>
          <w:rFonts w:ascii="Segoe UI" w:hAnsi="Segoe UI" w:cs="Segoe UI"/>
          <w:color w:val="FF0000"/>
          <w:sz w:val="20"/>
          <w:szCs w:val="20"/>
        </w:rPr>
      </w:pPr>
    </w:p>
    <w:p w14:paraId="44817F0D" w14:textId="26B4DF80" w:rsidR="00AE43B4" w:rsidRPr="00D67B02" w:rsidRDefault="00D67B02" w:rsidP="00093236">
      <w:p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 xml:space="preserve">Throughout my career, I have demonstrated versatility in different kinds of development technologies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>–</w:t>
      </w:r>
      <w:r w:rsidR="00BE493D">
        <w:rPr>
          <w:rFonts w:ascii="Segoe UI" w:hAnsi="Segoe UI" w:cs="Segoe UI"/>
          <w:color w:val="auto"/>
          <w:sz w:val="20"/>
          <w:szCs w:val="20"/>
        </w:rPr>
        <w:t xml:space="preserve"> developing projects in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game development, mobile, desktop, </w:t>
      </w:r>
      <w:r w:rsidR="00FD38D0" w:rsidRPr="00D67B02">
        <w:rPr>
          <w:rFonts w:ascii="Segoe UI" w:hAnsi="Segoe UI" w:cs="Segoe UI"/>
          <w:color w:val="auto"/>
          <w:sz w:val="20"/>
          <w:szCs w:val="20"/>
        </w:rPr>
        <w:t xml:space="preserve">and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web applications with web development being my primary specialization. From there, I found my </w:t>
      </w:r>
      <w:r w:rsidR="00FD38D0" w:rsidRPr="00D67B02">
        <w:rPr>
          <w:rFonts w:ascii="Segoe UI" w:hAnsi="Segoe UI" w:cs="Segoe UI"/>
          <w:color w:val="auto"/>
          <w:sz w:val="20"/>
          <w:szCs w:val="20"/>
        </w:rPr>
        <w:t>passion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and meticulousness in </w:t>
      </w:r>
      <w:r w:rsidR="000A2479" w:rsidRPr="00D67B02">
        <w:rPr>
          <w:rFonts w:ascii="Segoe UI" w:hAnsi="Segoe UI" w:cs="Segoe UI"/>
          <w:color w:val="auto"/>
          <w:sz w:val="20"/>
          <w:szCs w:val="20"/>
        </w:rPr>
        <w:t>building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web </w:t>
      </w:r>
      <w:r w:rsidR="00B8678B" w:rsidRPr="00D67B02">
        <w:rPr>
          <w:rFonts w:ascii="Segoe UI" w:hAnsi="Segoe UI" w:cs="Segoe UI"/>
          <w:color w:val="auto"/>
          <w:sz w:val="20"/>
          <w:szCs w:val="20"/>
        </w:rPr>
        <w:t>systems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, writing clean code, and enforcing modern practices to improve the team's development. Outside of </w:t>
      </w:r>
      <w:r w:rsidR="001E78A4">
        <w:rPr>
          <w:rFonts w:ascii="Segoe UI" w:hAnsi="Segoe UI" w:cs="Segoe UI"/>
          <w:color w:val="auto"/>
          <w:sz w:val="20"/>
          <w:szCs w:val="20"/>
        </w:rPr>
        <w:t>work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, I </w:t>
      </w:r>
      <w:r w:rsidR="001E78A4">
        <w:rPr>
          <w:rFonts w:ascii="Segoe UI" w:hAnsi="Segoe UI" w:cs="Segoe UI"/>
          <w:color w:val="auto"/>
          <w:sz w:val="20"/>
          <w:szCs w:val="20"/>
        </w:rPr>
        <w:t xml:space="preserve">practice and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participate in </w:t>
      </w:r>
      <w:r w:rsidR="005C315D" w:rsidRPr="00D67B02">
        <w:rPr>
          <w:rFonts w:ascii="Segoe UI" w:hAnsi="Segoe UI" w:cs="Segoe UI"/>
          <w:color w:val="auto"/>
          <w:sz w:val="20"/>
          <w:szCs w:val="20"/>
        </w:rPr>
        <w:t>local and international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competitions</w:t>
      </w:r>
      <w:r w:rsidR="00B706E9" w:rsidRPr="00D67B02">
        <w:rPr>
          <w:rFonts w:ascii="Segoe UI" w:hAnsi="Segoe UI" w:cs="Segoe UI"/>
          <w:color w:val="auto"/>
          <w:sz w:val="20"/>
          <w:szCs w:val="20"/>
        </w:rPr>
        <w:t>. O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ne of my </w:t>
      </w:r>
      <w:r w:rsidR="00276D60">
        <w:rPr>
          <w:rFonts w:ascii="Segoe UI" w:hAnsi="Segoe UI" w:cs="Segoe UI"/>
          <w:color w:val="auto"/>
          <w:sz w:val="20"/>
          <w:szCs w:val="20"/>
        </w:rPr>
        <w:t>notable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8F5D77" w:rsidRPr="00D67B02">
        <w:rPr>
          <w:rFonts w:ascii="Segoe UI" w:hAnsi="Segoe UI" w:cs="Segoe UI"/>
          <w:color w:val="auto"/>
          <w:sz w:val="20"/>
          <w:szCs w:val="20"/>
        </w:rPr>
        <w:t>participations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is </w:t>
      </w:r>
      <w:r w:rsidR="0089546F" w:rsidRPr="00D67B02">
        <w:rPr>
          <w:rFonts w:ascii="Segoe UI" w:hAnsi="Segoe UI" w:cs="Segoe UI"/>
          <w:color w:val="auto"/>
          <w:sz w:val="20"/>
          <w:szCs w:val="20"/>
        </w:rPr>
        <w:t xml:space="preserve">in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AppCon 2024 and Idea2Startup </w:t>
      </w:r>
      <w:r w:rsidR="001D4F37" w:rsidRPr="00D67B02">
        <w:rPr>
          <w:rFonts w:ascii="Segoe UI" w:hAnsi="Segoe UI" w:cs="Segoe UI"/>
          <w:color w:val="auto"/>
          <w:sz w:val="20"/>
          <w:szCs w:val="20"/>
        </w:rPr>
        <w:t>2024</w:t>
      </w:r>
      <w:r w:rsidR="001D4F37">
        <w:rPr>
          <w:rFonts w:ascii="Segoe UI" w:hAnsi="Segoe UI" w:cs="Segoe UI"/>
          <w:color w:val="auto"/>
          <w:sz w:val="20"/>
          <w:szCs w:val="20"/>
        </w:rPr>
        <w:t>,</w:t>
      </w:r>
      <w:r w:rsidR="00E4184F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>qualify</w:t>
      </w:r>
      <w:r w:rsidR="00E4184F">
        <w:rPr>
          <w:rFonts w:ascii="Segoe UI" w:hAnsi="Segoe UI" w:cs="Segoe UI"/>
          <w:color w:val="auto"/>
          <w:sz w:val="20"/>
          <w:szCs w:val="20"/>
        </w:rPr>
        <w:t>ing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and secur</w:t>
      </w:r>
      <w:r w:rsidR="00E4184F">
        <w:rPr>
          <w:rFonts w:ascii="Segoe UI" w:hAnsi="Segoe UI" w:cs="Segoe UI"/>
          <w:color w:val="auto"/>
          <w:sz w:val="20"/>
          <w:szCs w:val="20"/>
        </w:rPr>
        <w:t>ing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a </w:t>
      </w:r>
      <w:r w:rsidR="00AF7C37" w:rsidRPr="00D67B02">
        <w:rPr>
          <w:rFonts w:ascii="Segoe UI" w:hAnsi="Segoe UI" w:cs="Segoe UI"/>
          <w:color w:val="auto"/>
          <w:sz w:val="20"/>
          <w:szCs w:val="20"/>
        </w:rPr>
        <w:t xml:space="preserve">₱53,874.36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grant </w:t>
      </w:r>
      <w:r w:rsidR="00AF7C37" w:rsidRPr="00D67B02">
        <w:rPr>
          <w:rFonts w:ascii="Segoe UI" w:hAnsi="Segoe UI" w:cs="Segoe UI"/>
          <w:color w:val="auto"/>
          <w:sz w:val="20"/>
          <w:szCs w:val="20"/>
        </w:rPr>
        <w:t>for testing and deployment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>.</w:t>
      </w:r>
    </w:p>
    <w:p w14:paraId="702441B9" w14:textId="77777777" w:rsidR="00EF30E8" w:rsidRPr="00D67B02" w:rsidRDefault="00EF30E8" w:rsidP="00093236">
      <w:pPr>
        <w:rPr>
          <w:rFonts w:ascii="Segoe UI" w:hAnsi="Segoe UI" w:cs="Segoe UI"/>
          <w:color w:val="auto"/>
          <w:sz w:val="20"/>
          <w:szCs w:val="20"/>
        </w:rPr>
      </w:pPr>
    </w:p>
    <w:p w14:paraId="2AF6F217" w14:textId="7AC355FF" w:rsidR="004A2026" w:rsidRPr="00D67B02" w:rsidRDefault="009D5188" w:rsidP="00D67B02">
      <w:p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 xml:space="preserve">In my previous work, </w:t>
      </w:r>
      <w:r w:rsidR="006143E3" w:rsidRPr="006143E3">
        <w:rPr>
          <w:rFonts w:ascii="Segoe UI" w:hAnsi="Segoe UI" w:cs="Segoe UI"/>
          <w:color w:val="auto"/>
          <w:sz w:val="20"/>
          <w:szCs w:val="20"/>
        </w:rPr>
        <w:t>I’ve delivered a variety of solutions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 to companies that involve</w:t>
      </w:r>
      <w:r w:rsidR="004A2026" w:rsidRPr="00D67B02">
        <w:rPr>
          <w:rFonts w:ascii="Segoe UI" w:hAnsi="Segoe UI" w:cs="Segoe UI"/>
          <w:color w:val="auto"/>
          <w:sz w:val="20"/>
          <w:szCs w:val="20"/>
        </w:rPr>
        <w:t>:</w:t>
      </w:r>
    </w:p>
    <w:p w14:paraId="1DBC9B6E" w14:textId="26DFC164" w:rsidR="004A2026" w:rsidRPr="00D67B02" w:rsidRDefault="004A2026" w:rsidP="00D67B02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S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olving traditional processes in a university, </w:t>
      </w:r>
      <w:r w:rsidR="00DC6338" w:rsidRPr="00DC6338">
        <w:rPr>
          <w:rFonts w:ascii="Segoe UI" w:hAnsi="Segoe UI" w:cs="Segoe UI"/>
          <w:color w:val="auto"/>
          <w:sz w:val="20"/>
          <w:szCs w:val="20"/>
        </w:rPr>
        <w:t>replacing manual processes and legacy systems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, and providing an efficient workflow through web solutions. </w:t>
      </w:r>
    </w:p>
    <w:p w14:paraId="28FE793F" w14:textId="4B27C190" w:rsidR="002F34BF" w:rsidRDefault="002F34BF" w:rsidP="00D67B02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 w:rsidRPr="002F34BF">
        <w:rPr>
          <w:rFonts w:ascii="Segoe UI" w:hAnsi="Segoe UI" w:cs="Segoe UI"/>
          <w:color w:val="auto"/>
          <w:sz w:val="20"/>
          <w:szCs w:val="20"/>
        </w:rPr>
        <w:t xml:space="preserve">Built HRM, internal, and public-facing systems designed to handle high-traffic environments and support complex business processes, managing </w:t>
      </w:r>
      <w:r w:rsidR="00DB7273">
        <w:rPr>
          <w:rFonts w:ascii="Segoe UI" w:hAnsi="Segoe UI" w:cs="Segoe UI"/>
          <w:color w:val="auto"/>
          <w:sz w:val="20"/>
          <w:szCs w:val="20"/>
        </w:rPr>
        <w:t>4</w:t>
      </w:r>
      <w:r w:rsidRPr="002F34BF">
        <w:rPr>
          <w:rFonts w:ascii="Segoe UI" w:hAnsi="Segoe UI" w:cs="Segoe UI"/>
          <w:color w:val="auto"/>
          <w:sz w:val="20"/>
          <w:szCs w:val="20"/>
        </w:rPr>
        <w:t>00–</w:t>
      </w:r>
      <w:r w:rsidR="00CE068C">
        <w:rPr>
          <w:rFonts w:ascii="Segoe UI" w:hAnsi="Segoe UI" w:cs="Segoe UI"/>
          <w:color w:val="auto"/>
          <w:sz w:val="20"/>
          <w:szCs w:val="20"/>
        </w:rPr>
        <w:t>1</w:t>
      </w:r>
      <w:r w:rsidRPr="002F34BF">
        <w:rPr>
          <w:rFonts w:ascii="Segoe UI" w:hAnsi="Segoe UI" w:cs="Segoe UI"/>
          <w:color w:val="auto"/>
          <w:sz w:val="20"/>
          <w:szCs w:val="20"/>
        </w:rPr>
        <w:t>,000+ daily user interactions.</w:t>
      </w:r>
    </w:p>
    <w:p w14:paraId="312587DF" w14:textId="42B4B131" w:rsidR="004A2026" w:rsidRPr="00D67B02" w:rsidRDefault="004A2026" w:rsidP="00D67B02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Trusted with handling confidential records with up to 3,000,000+ records to craft data migration plans through different database sources, successfully achieving</w:t>
      </w:r>
      <w:r w:rsidR="00867100" w:rsidRPr="00D67B02">
        <w:rPr>
          <w:rFonts w:ascii="Segoe UI" w:hAnsi="Segoe UI" w:cs="Segoe UI"/>
          <w:color w:val="auto"/>
          <w:sz w:val="20"/>
          <w:szCs w:val="20"/>
        </w:rPr>
        <w:t xml:space="preserve"> a</w:t>
      </w:r>
      <w:r w:rsidRPr="00D67B02">
        <w:rPr>
          <w:rFonts w:ascii="Segoe UI" w:hAnsi="Segoe UI" w:cs="Segoe UI"/>
          <w:color w:val="auto"/>
          <w:sz w:val="20"/>
          <w:szCs w:val="20"/>
        </w:rPr>
        <w:t xml:space="preserve"> 99.82% data migration success rate.</w:t>
      </w:r>
    </w:p>
    <w:p w14:paraId="008B1236" w14:textId="16938FF7" w:rsidR="00867100" w:rsidRPr="00D67B02" w:rsidRDefault="00867100" w:rsidP="00D67B02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Engineered real-time applications that interface with government APIs to retrieve and store local datasets for comprehensive data analysis.</w:t>
      </w:r>
    </w:p>
    <w:p w14:paraId="49483E18" w14:textId="764D1604" w:rsidR="00EF30E8" w:rsidRDefault="00D67B02" w:rsidP="002267D6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>
        <w:rPr>
          <w:rFonts w:ascii="Segoe UI" w:hAnsi="Segoe UI" w:cs="Segoe UI"/>
          <w:color w:val="auto"/>
          <w:sz w:val="20"/>
          <w:szCs w:val="20"/>
        </w:rPr>
        <w:t>Led the development of</w:t>
      </w:r>
      <w:r w:rsidR="00B8678B" w:rsidRPr="00D67B02">
        <w:rPr>
          <w:rFonts w:ascii="Segoe UI" w:hAnsi="Segoe UI" w:cs="Segoe UI"/>
          <w:color w:val="auto"/>
          <w:sz w:val="20"/>
          <w:szCs w:val="20"/>
        </w:rPr>
        <w:t xml:space="preserve"> web solutions </w:t>
      </w:r>
      <w:r>
        <w:rPr>
          <w:rFonts w:ascii="Segoe UI" w:hAnsi="Segoe UI" w:cs="Segoe UI"/>
          <w:color w:val="auto"/>
          <w:sz w:val="20"/>
          <w:szCs w:val="20"/>
        </w:rPr>
        <w:t>to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notable companies in the Philippines</w:t>
      </w:r>
      <w:r w:rsidR="00B8678B" w:rsidRPr="00D67B02">
        <w:rPr>
          <w:rFonts w:ascii="Segoe UI" w:hAnsi="Segoe UI" w:cs="Segoe UI"/>
          <w:color w:val="auto"/>
          <w:sz w:val="20"/>
          <w:szCs w:val="20"/>
        </w:rPr>
        <w:t xml:space="preserve"> – deployed</w:t>
      </w:r>
      <w:r w:rsidR="004A2026" w:rsidRPr="00D67B0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76829" w:rsidRPr="00D67B02">
        <w:rPr>
          <w:rFonts w:ascii="Segoe UI" w:hAnsi="Segoe UI" w:cs="Segoe UI"/>
          <w:color w:val="auto"/>
          <w:sz w:val="20"/>
          <w:szCs w:val="20"/>
        </w:rPr>
        <w:t>three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web applications to Ateneo de Naga University</w:t>
      </w:r>
      <w:r>
        <w:rPr>
          <w:rFonts w:ascii="Segoe UI" w:hAnsi="Segoe UI" w:cs="Segoe UI"/>
          <w:color w:val="auto"/>
          <w:sz w:val="20"/>
          <w:szCs w:val="20"/>
        </w:rPr>
        <w:t xml:space="preserve"> and </w:t>
      </w:r>
      <w:r w:rsidR="00A76829" w:rsidRPr="00D67B02">
        <w:rPr>
          <w:rFonts w:ascii="Segoe UI" w:hAnsi="Segoe UI" w:cs="Segoe UI"/>
          <w:color w:val="auto"/>
          <w:sz w:val="20"/>
          <w:szCs w:val="20"/>
        </w:rPr>
        <w:t>one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web application to the Department of Agriculture.</w:t>
      </w:r>
    </w:p>
    <w:p w14:paraId="65A7573F" w14:textId="3FAE2381" w:rsidR="005E7081" w:rsidRDefault="00EB4466" w:rsidP="002267D6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color w:val="auto"/>
          <w:sz w:val="20"/>
          <w:szCs w:val="20"/>
        </w:rPr>
      </w:pPr>
      <w:r w:rsidRPr="00EB4466">
        <w:rPr>
          <w:rFonts w:ascii="Segoe UI" w:hAnsi="Segoe UI" w:cs="Segoe UI"/>
          <w:color w:val="auto"/>
          <w:sz w:val="20"/>
          <w:szCs w:val="20"/>
        </w:rPr>
        <w:t>Troubleshot</w:t>
      </w:r>
      <w:r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5E7081">
        <w:rPr>
          <w:rFonts w:ascii="Segoe UI" w:hAnsi="Segoe UI" w:cs="Segoe UI"/>
          <w:color w:val="auto"/>
          <w:sz w:val="20"/>
          <w:szCs w:val="20"/>
        </w:rPr>
        <w:t xml:space="preserve">and implemented new features </w:t>
      </w:r>
      <w:r w:rsidR="00CF15AA">
        <w:rPr>
          <w:rFonts w:ascii="Segoe UI" w:hAnsi="Segoe UI" w:cs="Segoe UI"/>
          <w:color w:val="auto"/>
          <w:sz w:val="20"/>
          <w:szCs w:val="20"/>
        </w:rPr>
        <w:t>for</w:t>
      </w:r>
      <w:r w:rsidR="005E7081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A24DBE">
        <w:rPr>
          <w:rFonts w:ascii="Segoe UI" w:hAnsi="Segoe UI" w:cs="Segoe UI"/>
          <w:color w:val="auto"/>
          <w:sz w:val="20"/>
          <w:szCs w:val="20"/>
        </w:rPr>
        <w:t xml:space="preserve">a </w:t>
      </w:r>
      <w:r w:rsidR="005E7081">
        <w:rPr>
          <w:rFonts w:ascii="Segoe UI" w:hAnsi="Segoe UI" w:cs="Segoe UI"/>
          <w:color w:val="auto"/>
          <w:sz w:val="20"/>
          <w:szCs w:val="20"/>
        </w:rPr>
        <w:t>foreign client as an Associate Developer allowing the website to be scalable.</w:t>
      </w:r>
    </w:p>
    <w:p w14:paraId="273988C7" w14:textId="77777777" w:rsidR="00F848E9" w:rsidRPr="00D67B02" w:rsidRDefault="00F848E9" w:rsidP="00F848E9">
      <w:pPr>
        <w:pStyle w:val="ListParagraph"/>
        <w:jc w:val="both"/>
        <w:rPr>
          <w:rFonts w:ascii="Segoe UI" w:hAnsi="Segoe UI" w:cs="Segoe UI"/>
          <w:color w:val="auto"/>
          <w:sz w:val="20"/>
          <w:szCs w:val="20"/>
        </w:rPr>
      </w:pPr>
    </w:p>
    <w:p w14:paraId="49F49284" w14:textId="7618D893" w:rsidR="00C45BDB" w:rsidRPr="00D67B02" w:rsidRDefault="00D67B02" w:rsidP="00D67B02">
      <w:p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With my versatility and eagerness to lear</w:t>
      </w:r>
      <w:r w:rsidR="00700C3E">
        <w:rPr>
          <w:rFonts w:ascii="Segoe UI" w:hAnsi="Segoe UI" w:cs="Segoe UI"/>
          <w:color w:val="auto"/>
          <w:sz w:val="20"/>
          <w:szCs w:val="20"/>
        </w:rPr>
        <w:t>n</w:t>
      </w:r>
      <w:r w:rsidRPr="00D67B02">
        <w:rPr>
          <w:rFonts w:ascii="Segoe UI" w:hAnsi="Segoe UI" w:cs="Segoe UI"/>
          <w:color w:val="auto"/>
          <w:sz w:val="20"/>
          <w:szCs w:val="20"/>
        </w:rPr>
        <w:t>, I am eager to pursue this opportunity to continue my growth</w:t>
      </w:r>
      <w:r w:rsidR="00920B25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9A58B9" w:rsidRPr="009A58B9">
        <w:rPr>
          <w:rFonts w:ascii="Segoe UI" w:hAnsi="Segoe UI" w:cs="Segoe UI"/>
          <w:color w:val="auto"/>
          <w:sz w:val="20"/>
          <w:szCs w:val="20"/>
        </w:rPr>
        <w:t>with</w:t>
      </w:r>
      <w:r w:rsidR="00920B25">
        <w:rPr>
          <w:rFonts w:ascii="Segoe UI" w:hAnsi="Segoe UI" w:cs="Segoe UI"/>
          <w:color w:val="auto"/>
          <w:sz w:val="20"/>
          <w:szCs w:val="20"/>
        </w:rPr>
        <w:t xml:space="preserve"> [Company Name]</w:t>
      </w:r>
      <w:r w:rsidRPr="00D67B02">
        <w:rPr>
          <w:rFonts w:ascii="Segoe UI" w:hAnsi="Segoe UI" w:cs="Segoe UI"/>
          <w:color w:val="auto"/>
          <w:sz w:val="20"/>
          <w:szCs w:val="20"/>
        </w:rPr>
        <w:t>.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 xml:space="preserve"> </w:t>
      </w:r>
      <w:r w:rsidR="006143E3" w:rsidRPr="006143E3">
        <w:rPr>
          <w:rFonts w:ascii="Segoe UI" w:hAnsi="Segoe UI" w:cs="Segoe UI"/>
          <w:color w:val="auto"/>
          <w:sz w:val="20"/>
          <w:szCs w:val="20"/>
        </w:rPr>
        <w:t>I’d love the opportunity to discuss how I can contribute to your team</w:t>
      </w:r>
      <w:r w:rsidR="00411B93" w:rsidRPr="00D67B02">
        <w:rPr>
          <w:rFonts w:ascii="Segoe UI" w:hAnsi="Segoe UI" w:cs="Segoe UI"/>
          <w:color w:val="auto"/>
          <w:sz w:val="20"/>
          <w:szCs w:val="20"/>
        </w:rPr>
        <w:t xml:space="preserve">. </w:t>
      </w:r>
      <w:r w:rsidR="00EF30E8" w:rsidRPr="00D67B02">
        <w:rPr>
          <w:rFonts w:ascii="Segoe UI" w:hAnsi="Segoe UI" w:cs="Segoe UI"/>
          <w:color w:val="auto"/>
          <w:sz w:val="20"/>
          <w:szCs w:val="20"/>
        </w:rPr>
        <w:t>I am willing to have a scheduled interview with you.</w:t>
      </w:r>
    </w:p>
    <w:p w14:paraId="6AD6A237" w14:textId="77777777" w:rsidR="00EF30E8" w:rsidRPr="00D67B02" w:rsidRDefault="00EF30E8" w:rsidP="00093236">
      <w:pPr>
        <w:rPr>
          <w:rFonts w:ascii="Segoe UI" w:hAnsi="Segoe UI" w:cs="Segoe UI"/>
          <w:color w:val="auto"/>
          <w:sz w:val="20"/>
          <w:szCs w:val="20"/>
        </w:rPr>
      </w:pPr>
    </w:p>
    <w:p w14:paraId="2A8373FF" w14:textId="7E23419D" w:rsidR="00232059" w:rsidRPr="00D67B02" w:rsidRDefault="00EF30E8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Thank you for your time and consideration upon reviewing my application. I look forward to your response!</w:t>
      </w:r>
    </w:p>
    <w:p w14:paraId="72AE4E4D" w14:textId="77777777" w:rsidR="00EF30E8" w:rsidRPr="00D67B02" w:rsidRDefault="00EF30E8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</w:p>
    <w:p w14:paraId="089D9EC0" w14:textId="21DFE107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Sincerely,</w:t>
      </w:r>
    </w:p>
    <w:p w14:paraId="0B8F4BE0" w14:textId="1121ED18" w:rsidR="00232059" w:rsidRPr="00D67B02" w:rsidRDefault="00232059" w:rsidP="00020C03">
      <w:pPr>
        <w:pStyle w:val="ListBullet"/>
        <w:numPr>
          <w:ilvl w:val="0"/>
          <w:numId w:val="0"/>
        </w:numPr>
        <w:rPr>
          <w:rFonts w:ascii="Segoe UI" w:hAnsi="Segoe UI" w:cs="Segoe UI"/>
          <w:color w:val="auto"/>
          <w:sz w:val="20"/>
          <w:szCs w:val="20"/>
        </w:rPr>
      </w:pPr>
      <w:r w:rsidRPr="00D67B02">
        <w:rPr>
          <w:rFonts w:ascii="Segoe UI" w:hAnsi="Segoe UI" w:cs="Segoe UI"/>
          <w:color w:val="auto"/>
          <w:sz w:val="20"/>
          <w:szCs w:val="20"/>
        </w:rPr>
        <w:t>Johcel Gene T. Bitara</w:t>
      </w:r>
    </w:p>
    <w:sectPr w:rsidR="00232059" w:rsidRPr="00D67B02" w:rsidSect="00D26DF6">
      <w:pgSz w:w="11906" w:h="16838" w:code="9"/>
      <w:pgMar w:top="270" w:right="504" w:bottom="360" w:left="5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EC2DC" w14:textId="77777777" w:rsidR="007B3E10" w:rsidRDefault="007B3E10" w:rsidP="00EF270B">
      <w:pPr>
        <w:spacing w:line="240" w:lineRule="auto"/>
      </w:pPr>
      <w:r>
        <w:separator/>
      </w:r>
    </w:p>
  </w:endnote>
  <w:endnote w:type="continuationSeparator" w:id="0">
    <w:p w14:paraId="70E22D93" w14:textId="77777777" w:rsidR="007B3E10" w:rsidRDefault="007B3E10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74DF0" w14:textId="77777777" w:rsidR="007B3E10" w:rsidRDefault="007B3E10" w:rsidP="00EF270B">
      <w:pPr>
        <w:spacing w:line="240" w:lineRule="auto"/>
      </w:pPr>
      <w:r>
        <w:separator/>
      </w:r>
    </w:p>
  </w:footnote>
  <w:footnote w:type="continuationSeparator" w:id="0">
    <w:p w14:paraId="15F5D676" w14:textId="77777777" w:rsidR="007B3E10" w:rsidRDefault="007B3E10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5164C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61E7E3D"/>
    <w:multiLevelType w:val="hybridMultilevel"/>
    <w:tmpl w:val="EDFEE1B0"/>
    <w:lvl w:ilvl="0" w:tplc="24D8B9F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62471"/>
    <w:multiLevelType w:val="hybridMultilevel"/>
    <w:tmpl w:val="61C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7AD51081"/>
    <w:multiLevelType w:val="hybridMultilevel"/>
    <w:tmpl w:val="30EE86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6"/>
  </w:num>
  <w:num w:numId="3" w16cid:durableId="1145048583">
    <w:abstractNumId w:val="2"/>
  </w:num>
  <w:num w:numId="4" w16cid:durableId="428891247">
    <w:abstractNumId w:val="4"/>
  </w:num>
  <w:num w:numId="5" w16cid:durableId="1991596441">
    <w:abstractNumId w:val="0"/>
  </w:num>
  <w:num w:numId="6" w16cid:durableId="1751582385">
    <w:abstractNumId w:val="5"/>
  </w:num>
  <w:num w:numId="7" w16cid:durableId="1903633069">
    <w:abstractNumId w:val="3"/>
  </w:num>
  <w:num w:numId="8" w16cid:durableId="16759529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2"/>
    <w:rsid w:val="00011CA0"/>
    <w:rsid w:val="000143E5"/>
    <w:rsid w:val="00014998"/>
    <w:rsid w:val="00015813"/>
    <w:rsid w:val="000164ED"/>
    <w:rsid w:val="00020C03"/>
    <w:rsid w:val="000251B5"/>
    <w:rsid w:val="000312CF"/>
    <w:rsid w:val="00036F36"/>
    <w:rsid w:val="000429E8"/>
    <w:rsid w:val="0004457D"/>
    <w:rsid w:val="00066830"/>
    <w:rsid w:val="0008002B"/>
    <w:rsid w:val="00090DD4"/>
    <w:rsid w:val="00092949"/>
    <w:rsid w:val="00093236"/>
    <w:rsid w:val="000A20D9"/>
    <w:rsid w:val="000A2479"/>
    <w:rsid w:val="000B44B9"/>
    <w:rsid w:val="000B5350"/>
    <w:rsid w:val="000B68DF"/>
    <w:rsid w:val="000D0A21"/>
    <w:rsid w:val="000E2042"/>
    <w:rsid w:val="000E4244"/>
    <w:rsid w:val="000E4322"/>
    <w:rsid w:val="000F0F40"/>
    <w:rsid w:val="00110498"/>
    <w:rsid w:val="0012306D"/>
    <w:rsid w:val="00126C53"/>
    <w:rsid w:val="001326A7"/>
    <w:rsid w:val="00143F08"/>
    <w:rsid w:val="001459D1"/>
    <w:rsid w:val="00164C2E"/>
    <w:rsid w:val="001675B0"/>
    <w:rsid w:val="001705A2"/>
    <w:rsid w:val="00190129"/>
    <w:rsid w:val="001B1B8F"/>
    <w:rsid w:val="001B5EEC"/>
    <w:rsid w:val="001B6805"/>
    <w:rsid w:val="001D29ED"/>
    <w:rsid w:val="001D4F37"/>
    <w:rsid w:val="001D69B2"/>
    <w:rsid w:val="001D7734"/>
    <w:rsid w:val="001E4F60"/>
    <w:rsid w:val="001E78A4"/>
    <w:rsid w:val="00201707"/>
    <w:rsid w:val="00202B24"/>
    <w:rsid w:val="00213F49"/>
    <w:rsid w:val="00224CF9"/>
    <w:rsid w:val="002267D6"/>
    <w:rsid w:val="00232059"/>
    <w:rsid w:val="00257458"/>
    <w:rsid w:val="00257731"/>
    <w:rsid w:val="002655C7"/>
    <w:rsid w:val="00276D60"/>
    <w:rsid w:val="002808DF"/>
    <w:rsid w:val="0028203F"/>
    <w:rsid w:val="00284A96"/>
    <w:rsid w:val="00296135"/>
    <w:rsid w:val="002A214E"/>
    <w:rsid w:val="002A5D27"/>
    <w:rsid w:val="002B0EB5"/>
    <w:rsid w:val="002D4C31"/>
    <w:rsid w:val="002E5EAD"/>
    <w:rsid w:val="002F34BF"/>
    <w:rsid w:val="002F4361"/>
    <w:rsid w:val="002F4373"/>
    <w:rsid w:val="002F62F4"/>
    <w:rsid w:val="00311408"/>
    <w:rsid w:val="00336B0F"/>
    <w:rsid w:val="00341B69"/>
    <w:rsid w:val="003453C9"/>
    <w:rsid w:val="00353109"/>
    <w:rsid w:val="003639EC"/>
    <w:rsid w:val="00386B97"/>
    <w:rsid w:val="003972F3"/>
    <w:rsid w:val="003A508F"/>
    <w:rsid w:val="003B7AE8"/>
    <w:rsid w:val="003D06AB"/>
    <w:rsid w:val="003D26C7"/>
    <w:rsid w:val="003E3D63"/>
    <w:rsid w:val="0040677E"/>
    <w:rsid w:val="00411B93"/>
    <w:rsid w:val="00424883"/>
    <w:rsid w:val="004306FB"/>
    <w:rsid w:val="004356F6"/>
    <w:rsid w:val="00441912"/>
    <w:rsid w:val="00452050"/>
    <w:rsid w:val="004551C4"/>
    <w:rsid w:val="00463114"/>
    <w:rsid w:val="004756F6"/>
    <w:rsid w:val="00475B42"/>
    <w:rsid w:val="004778B5"/>
    <w:rsid w:val="0048632A"/>
    <w:rsid w:val="00491853"/>
    <w:rsid w:val="00493B3F"/>
    <w:rsid w:val="00496074"/>
    <w:rsid w:val="00496291"/>
    <w:rsid w:val="004A2026"/>
    <w:rsid w:val="004A2A65"/>
    <w:rsid w:val="004C74EB"/>
    <w:rsid w:val="004E67A2"/>
    <w:rsid w:val="004F3FD8"/>
    <w:rsid w:val="004F5FAC"/>
    <w:rsid w:val="004F6A5F"/>
    <w:rsid w:val="00501327"/>
    <w:rsid w:val="00503064"/>
    <w:rsid w:val="00505061"/>
    <w:rsid w:val="005111D0"/>
    <w:rsid w:val="00527AFB"/>
    <w:rsid w:val="00537203"/>
    <w:rsid w:val="00537353"/>
    <w:rsid w:val="005412EC"/>
    <w:rsid w:val="005435E8"/>
    <w:rsid w:val="0054767C"/>
    <w:rsid w:val="0056093C"/>
    <w:rsid w:val="00560F9B"/>
    <w:rsid w:val="005656C2"/>
    <w:rsid w:val="005718FB"/>
    <w:rsid w:val="00581534"/>
    <w:rsid w:val="005933EA"/>
    <w:rsid w:val="00593AD1"/>
    <w:rsid w:val="00596855"/>
    <w:rsid w:val="005A100E"/>
    <w:rsid w:val="005A79A8"/>
    <w:rsid w:val="005B1525"/>
    <w:rsid w:val="005B22C2"/>
    <w:rsid w:val="005B4607"/>
    <w:rsid w:val="005C315D"/>
    <w:rsid w:val="005C50BA"/>
    <w:rsid w:val="005C750E"/>
    <w:rsid w:val="005D3BEC"/>
    <w:rsid w:val="005E4755"/>
    <w:rsid w:val="005E4E97"/>
    <w:rsid w:val="005E54EE"/>
    <w:rsid w:val="005E7081"/>
    <w:rsid w:val="005F2437"/>
    <w:rsid w:val="00613624"/>
    <w:rsid w:val="006143E3"/>
    <w:rsid w:val="00623B78"/>
    <w:rsid w:val="00627470"/>
    <w:rsid w:val="00636D6D"/>
    <w:rsid w:val="00645A21"/>
    <w:rsid w:val="00645E39"/>
    <w:rsid w:val="00650CD5"/>
    <w:rsid w:val="00652298"/>
    <w:rsid w:val="00657E77"/>
    <w:rsid w:val="00662065"/>
    <w:rsid w:val="00663949"/>
    <w:rsid w:val="00684FD5"/>
    <w:rsid w:val="00690CE3"/>
    <w:rsid w:val="006B04B2"/>
    <w:rsid w:val="006B0982"/>
    <w:rsid w:val="006B7ABE"/>
    <w:rsid w:val="006C0F34"/>
    <w:rsid w:val="006D0312"/>
    <w:rsid w:val="006E70A0"/>
    <w:rsid w:val="006E7E6D"/>
    <w:rsid w:val="00700C3E"/>
    <w:rsid w:val="0070349F"/>
    <w:rsid w:val="007035EA"/>
    <w:rsid w:val="00713657"/>
    <w:rsid w:val="007206DE"/>
    <w:rsid w:val="00735391"/>
    <w:rsid w:val="00750457"/>
    <w:rsid w:val="00771ECA"/>
    <w:rsid w:val="007A7193"/>
    <w:rsid w:val="007B28DC"/>
    <w:rsid w:val="007B3E10"/>
    <w:rsid w:val="007B4308"/>
    <w:rsid w:val="007D09F7"/>
    <w:rsid w:val="007D6B67"/>
    <w:rsid w:val="007E0C9E"/>
    <w:rsid w:val="007F4E96"/>
    <w:rsid w:val="0080512C"/>
    <w:rsid w:val="0081354A"/>
    <w:rsid w:val="00821D48"/>
    <w:rsid w:val="0083256F"/>
    <w:rsid w:val="00841098"/>
    <w:rsid w:val="008411DB"/>
    <w:rsid w:val="008416CD"/>
    <w:rsid w:val="008461D0"/>
    <w:rsid w:val="00850459"/>
    <w:rsid w:val="00856092"/>
    <w:rsid w:val="008651A0"/>
    <w:rsid w:val="00867100"/>
    <w:rsid w:val="00867531"/>
    <w:rsid w:val="0087443E"/>
    <w:rsid w:val="00887F8C"/>
    <w:rsid w:val="0089546F"/>
    <w:rsid w:val="008C24FF"/>
    <w:rsid w:val="008C57C3"/>
    <w:rsid w:val="008E26AF"/>
    <w:rsid w:val="008E52D8"/>
    <w:rsid w:val="008F5D77"/>
    <w:rsid w:val="00910A7C"/>
    <w:rsid w:val="00920B25"/>
    <w:rsid w:val="009354CE"/>
    <w:rsid w:val="00987F71"/>
    <w:rsid w:val="00993AD3"/>
    <w:rsid w:val="00995AC0"/>
    <w:rsid w:val="009A14BA"/>
    <w:rsid w:val="009A58B9"/>
    <w:rsid w:val="009A682E"/>
    <w:rsid w:val="009B28A1"/>
    <w:rsid w:val="009B615D"/>
    <w:rsid w:val="009C582D"/>
    <w:rsid w:val="009D478F"/>
    <w:rsid w:val="009D5188"/>
    <w:rsid w:val="009E4A2D"/>
    <w:rsid w:val="009F6384"/>
    <w:rsid w:val="00A03370"/>
    <w:rsid w:val="00A20381"/>
    <w:rsid w:val="00A204CC"/>
    <w:rsid w:val="00A23636"/>
    <w:rsid w:val="00A24DBE"/>
    <w:rsid w:val="00A50068"/>
    <w:rsid w:val="00A6000C"/>
    <w:rsid w:val="00A72B2B"/>
    <w:rsid w:val="00A76829"/>
    <w:rsid w:val="00AA1577"/>
    <w:rsid w:val="00AA2E02"/>
    <w:rsid w:val="00AA5A0A"/>
    <w:rsid w:val="00AB3672"/>
    <w:rsid w:val="00AC6C7B"/>
    <w:rsid w:val="00AD08F5"/>
    <w:rsid w:val="00AE43B4"/>
    <w:rsid w:val="00AF2A9F"/>
    <w:rsid w:val="00AF7C37"/>
    <w:rsid w:val="00B0165F"/>
    <w:rsid w:val="00B05D35"/>
    <w:rsid w:val="00B07F79"/>
    <w:rsid w:val="00B22454"/>
    <w:rsid w:val="00B336DC"/>
    <w:rsid w:val="00B410BE"/>
    <w:rsid w:val="00B43332"/>
    <w:rsid w:val="00B524FC"/>
    <w:rsid w:val="00B706E9"/>
    <w:rsid w:val="00B71F24"/>
    <w:rsid w:val="00B724ED"/>
    <w:rsid w:val="00B80FFE"/>
    <w:rsid w:val="00B8250D"/>
    <w:rsid w:val="00B84486"/>
    <w:rsid w:val="00B8678B"/>
    <w:rsid w:val="00BA6402"/>
    <w:rsid w:val="00BB5BA3"/>
    <w:rsid w:val="00BD4A18"/>
    <w:rsid w:val="00BE1752"/>
    <w:rsid w:val="00BE4473"/>
    <w:rsid w:val="00BE493D"/>
    <w:rsid w:val="00BF300A"/>
    <w:rsid w:val="00BF561A"/>
    <w:rsid w:val="00C0043F"/>
    <w:rsid w:val="00C20A9B"/>
    <w:rsid w:val="00C276AD"/>
    <w:rsid w:val="00C309C3"/>
    <w:rsid w:val="00C34122"/>
    <w:rsid w:val="00C36AA3"/>
    <w:rsid w:val="00C3766B"/>
    <w:rsid w:val="00C45BDB"/>
    <w:rsid w:val="00C461E6"/>
    <w:rsid w:val="00C4642B"/>
    <w:rsid w:val="00C4666E"/>
    <w:rsid w:val="00C56F4C"/>
    <w:rsid w:val="00C62E76"/>
    <w:rsid w:val="00C6312C"/>
    <w:rsid w:val="00C67F1B"/>
    <w:rsid w:val="00C76A80"/>
    <w:rsid w:val="00C92A9F"/>
    <w:rsid w:val="00CA04BE"/>
    <w:rsid w:val="00CC783E"/>
    <w:rsid w:val="00CD4FC4"/>
    <w:rsid w:val="00CD7641"/>
    <w:rsid w:val="00CE068C"/>
    <w:rsid w:val="00CE47B4"/>
    <w:rsid w:val="00CF15AA"/>
    <w:rsid w:val="00D211E5"/>
    <w:rsid w:val="00D242E3"/>
    <w:rsid w:val="00D26DF6"/>
    <w:rsid w:val="00D30150"/>
    <w:rsid w:val="00D31730"/>
    <w:rsid w:val="00D33A0F"/>
    <w:rsid w:val="00D4317C"/>
    <w:rsid w:val="00D518FA"/>
    <w:rsid w:val="00D53BA6"/>
    <w:rsid w:val="00D67B02"/>
    <w:rsid w:val="00D841F5"/>
    <w:rsid w:val="00D86170"/>
    <w:rsid w:val="00D873E6"/>
    <w:rsid w:val="00D920AB"/>
    <w:rsid w:val="00D929A4"/>
    <w:rsid w:val="00DB7273"/>
    <w:rsid w:val="00DC6338"/>
    <w:rsid w:val="00DD3C23"/>
    <w:rsid w:val="00DD53B4"/>
    <w:rsid w:val="00DE09FE"/>
    <w:rsid w:val="00DE4106"/>
    <w:rsid w:val="00DF73AF"/>
    <w:rsid w:val="00E0163D"/>
    <w:rsid w:val="00E03C00"/>
    <w:rsid w:val="00E0520F"/>
    <w:rsid w:val="00E104FD"/>
    <w:rsid w:val="00E11A2C"/>
    <w:rsid w:val="00E15D1F"/>
    <w:rsid w:val="00E17A6C"/>
    <w:rsid w:val="00E24386"/>
    <w:rsid w:val="00E25A0F"/>
    <w:rsid w:val="00E3298B"/>
    <w:rsid w:val="00E32C5E"/>
    <w:rsid w:val="00E335D1"/>
    <w:rsid w:val="00E41620"/>
    <w:rsid w:val="00E4184F"/>
    <w:rsid w:val="00E458DC"/>
    <w:rsid w:val="00E50915"/>
    <w:rsid w:val="00E5133F"/>
    <w:rsid w:val="00E60C7A"/>
    <w:rsid w:val="00E63218"/>
    <w:rsid w:val="00E6522D"/>
    <w:rsid w:val="00E71C95"/>
    <w:rsid w:val="00E724A0"/>
    <w:rsid w:val="00E72792"/>
    <w:rsid w:val="00E74233"/>
    <w:rsid w:val="00E869E2"/>
    <w:rsid w:val="00E94419"/>
    <w:rsid w:val="00E95B46"/>
    <w:rsid w:val="00EA25C5"/>
    <w:rsid w:val="00EA2625"/>
    <w:rsid w:val="00EB3F0C"/>
    <w:rsid w:val="00EB4466"/>
    <w:rsid w:val="00ED3713"/>
    <w:rsid w:val="00EE1630"/>
    <w:rsid w:val="00EE676F"/>
    <w:rsid w:val="00EF270B"/>
    <w:rsid w:val="00EF30E8"/>
    <w:rsid w:val="00F055E7"/>
    <w:rsid w:val="00F07B08"/>
    <w:rsid w:val="00F13FAC"/>
    <w:rsid w:val="00F17666"/>
    <w:rsid w:val="00F2053B"/>
    <w:rsid w:val="00F21DE4"/>
    <w:rsid w:val="00F23268"/>
    <w:rsid w:val="00F247DE"/>
    <w:rsid w:val="00F42116"/>
    <w:rsid w:val="00F455A7"/>
    <w:rsid w:val="00F54DA0"/>
    <w:rsid w:val="00F56CA8"/>
    <w:rsid w:val="00F56D9A"/>
    <w:rsid w:val="00F57BDD"/>
    <w:rsid w:val="00F7019A"/>
    <w:rsid w:val="00F848E9"/>
    <w:rsid w:val="00F8690B"/>
    <w:rsid w:val="00F9040F"/>
    <w:rsid w:val="00FA0CA4"/>
    <w:rsid w:val="00FA6EA6"/>
    <w:rsid w:val="00FB0E2C"/>
    <w:rsid w:val="00FB6921"/>
    <w:rsid w:val="00FC6D38"/>
    <w:rsid w:val="00FD2055"/>
    <w:rsid w:val="00FD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2195"/>
  <w15:chartTrackingRefBased/>
  <w15:docId w15:val="{EA9C87F8-5F26-4D05-A5A2-11B5DC1D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table" w:styleId="TableGrid">
    <w:name w:val="Table Grid"/>
    <w:basedOn w:val="TableNormal"/>
    <w:uiPriority w:val="39"/>
    <w:rsid w:val="00C6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C58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://genbit-portfolio.web.ap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linkedin.com/in/johcel-gene-bitara-a413b9283" TargetMode="External"/><Relationship Id="rId17" Type="http://schemas.openxmlformats.org/officeDocument/2006/relationships/hyperlink" Target="http://genbit-portfolio.web.ap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github.com/geneb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inkedin.com/in/johcel-gene-bitara-a413b9283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github.com/genebit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03157DFE-BC6F-42AC-A308-82239E0F1C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3096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Gene Bitara</cp:lastModifiedBy>
  <cp:revision>114</cp:revision>
  <cp:lastPrinted>2025-04-15T09:17:00Z</cp:lastPrinted>
  <dcterms:created xsi:type="dcterms:W3CDTF">2025-02-10T14:57:00Z</dcterms:created>
  <dcterms:modified xsi:type="dcterms:W3CDTF">2025-04-17T05:01:00Z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