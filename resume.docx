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3E9B5" w14:textId="08647EF3" w:rsidR="00F247DE" w:rsidRPr="001705A2" w:rsidRDefault="00D4317C" w:rsidP="00F9040F">
      <w:pPr>
        <w:pStyle w:val="Title"/>
        <w:jc w:val="left"/>
        <w:rPr>
          <w:rFonts w:ascii="Segoe UI" w:hAnsi="Segoe UI" w:cs="Segoe UI"/>
          <w:color w:val="auto"/>
          <w:sz w:val="40"/>
          <w:szCs w:val="52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26528" behindDoc="1" locked="0" layoutInCell="1" allowOverlap="1" wp14:anchorId="65E9C76B" wp14:editId="30D3E9D3">
            <wp:simplePos x="0" y="0"/>
            <wp:positionH relativeFrom="column">
              <wp:posOffset>4352401</wp:posOffset>
            </wp:positionH>
            <wp:positionV relativeFrom="paragraph">
              <wp:posOffset>-1905</wp:posOffset>
            </wp:positionV>
            <wp:extent cx="200660" cy="200660"/>
            <wp:effectExtent l="0" t="0" r="8890" b="8890"/>
            <wp:wrapNone/>
            <wp:docPr id="1803084533" name="Picture 1" descr="A white globe in a black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84533" name="Picture 1" descr="A white globe in a black circl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45984" behindDoc="1" locked="0" layoutInCell="1" allowOverlap="1" wp14:anchorId="452D1631" wp14:editId="019AF5CA">
            <wp:simplePos x="0" y="0"/>
            <wp:positionH relativeFrom="column">
              <wp:posOffset>4356735</wp:posOffset>
            </wp:positionH>
            <wp:positionV relativeFrom="paragraph">
              <wp:posOffset>343790</wp:posOffset>
            </wp:positionV>
            <wp:extent cx="200660" cy="200660"/>
            <wp:effectExtent l="0" t="0" r="8890" b="8890"/>
            <wp:wrapNone/>
            <wp:docPr id="388867957" name="Picture 1" descr="A white symbol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67957" name="Picture 1" descr="A white symbol in a circl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03F"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15232" behindDoc="1" locked="0" layoutInCell="1" allowOverlap="1" wp14:anchorId="74F6E1CD" wp14:editId="65FB95A4">
                <wp:simplePos x="0" y="0"/>
                <wp:positionH relativeFrom="margin">
                  <wp:posOffset>4516755</wp:posOffset>
                </wp:positionH>
                <wp:positionV relativeFrom="margin">
                  <wp:posOffset>-99302</wp:posOffset>
                </wp:positionV>
                <wp:extent cx="2341857" cy="1077595"/>
                <wp:effectExtent l="0" t="0" r="0" b="0"/>
                <wp:wrapNone/>
                <wp:docPr id="376017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857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BE3D9" w14:textId="1616AC8D" w:rsidR="009A682E" w:rsidRPr="00D211E5" w:rsidRDefault="0028203F" w:rsidP="009A682E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3" w:history="1">
                              <w:r w:rsidRPr="00D211E5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linkedin.com/in/johcel-gene-bitara-a413b9283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F6E1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.65pt;margin-top:-7.8pt;width:184.4pt;height:84.85pt;z-index:-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" filled="f" stroked="f">
                <v:textbox style="mso-fit-shape-to-text:t">
                  <w:txbxContent>
                    <w:p w14:paraId="6A8BE3D9" w14:textId="1616AC8D" w:rsidR="009A682E" w:rsidRPr="00D211E5" w:rsidRDefault="0028203F" w:rsidP="009A682E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4" w:history="1">
                        <w:r w:rsidRPr="00D211E5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linkedin.com/in/johcel-gene-bitara-a413b9283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8203F"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74F150D0" wp14:editId="14BE8C0D">
                <wp:simplePos x="0" y="0"/>
                <wp:positionH relativeFrom="margin">
                  <wp:posOffset>4515485</wp:posOffset>
                </wp:positionH>
                <wp:positionV relativeFrom="margin">
                  <wp:posOffset>294005</wp:posOffset>
                </wp:positionV>
                <wp:extent cx="2098040" cy="1077595"/>
                <wp:effectExtent l="0" t="0" r="0" b="3175"/>
                <wp:wrapNone/>
                <wp:docPr id="1982099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1F77A" w14:textId="4D38A8DF" w:rsidR="007B28DC" w:rsidRPr="009C582D" w:rsidRDefault="0028203F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5" w:history="1"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github.com/genebit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150D0" id="_x0000_s1027" type="#_x0000_t202" style="position:absolute;margin-left:355.55pt;margin-top:23.15pt;width:165.2pt;height:84.85pt;z-index:-251528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" filled="f" stroked="f">
                <v:textbox style="mso-fit-shape-to-text:t">
                  <w:txbxContent>
                    <w:p w14:paraId="7401F77A" w14:textId="4D38A8DF" w:rsidR="007B28DC" w:rsidRPr="009C582D" w:rsidRDefault="0028203F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6" w:history="1"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</w:rPr>
                          <w:t>github.com/genebit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705A2" w:rsidRPr="001705A2">
        <w:rPr>
          <w:rFonts w:ascii="Segoe UI" w:hAnsi="Segoe UI" w:cs="Segoe UI"/>
          <w:color w:val="auto"/>
          <w:sz w:val="40"/>
          <w:szCs w:val="52"/>
        </w:rPr>
        <w:t>JOHCEL GENE T. BITARA</w:t>
      </w:r>
    </w:p>
    <w:p w14:paraId="75C4C71D" w14:textId="5F19B5EF" w:rsidR="009A682E" w:rsidRDefault="007B28DC" w:rsidP="00F9040F">
      <w:pPr>
        <w:pStyle w:val="Subtitle"/>
        <w:jc w:val="left"/>
        <w:rPr>
          <w:rFonts w:ascii="Segoe UI" w:hAnsi="Segoe UI" w:cs="Segoe UI"/>
          <w:color w:val="auto"/>
          <w:sz w:val="20"/>
          <w:szCs w:val="24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910144" behindDoc="1" locked="0" layoutInCell="1" allowOverlap="1" wp14:anchorId="12B080CF" wp14:editId="1AF5EA97">
                <wp:simplePos x="0" y="0"/>
                <wp:positionH relativeFrom="margin">
                  <wp:posOffset>4515844</wp:posOffset>
                </wp:positionH>
                <wp:positionV relativeFrom="margin">
                  <wp:posOffset>586105</wp:posOffset>
                </wp:positionV>
                <wp:extent cx="2098071" cy="1077595"/>
                <wp:effectExtent l="0" t="0" r="0" b="3175"/>
                <wp:wrapNone/>
                <wp:docPr id="859192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71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FD9B" w14:textId="5A6E13B2" w:rsidR="007B28DC" w:rsidRPr="009C582D" w:rsidRDefault="00D873E6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7" w:history="1"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genbit-portfolio.web.app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080CF" id="_x0000_s1028" type="#_x0000_t202" style="position:absolute;margin-left:355.6pt;margin-top:46.15pt;width:165.2pt;height:84.85pt;z-index:-251406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" filled="f" stroked="f">
                <v:textbox style="mso-fit-shape-to-text:t">
                  <w:txbxContent>
                    <w:p w14:paraId="16F5FD9B" w14:textId="5A6E13B2" w:rsidR="007B28DC" w:rsidRPr="009C582D" w:rsidRDefault="00D873E6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8" w:history="1"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genbit-portfolio.web.app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869E2">
        <w:rPr>
          <w:rFonts w:ascii="Segoe UI" w:hAnsi="Segoe UI" w:cs="Segoe UI"/>
          <w:color w:val="auto"/>
          <w:sz w:val="20"/>
          <w:szCs w:val="24"/>
        </w:rPr>
        <w:t>SOFTWARE ENGINEER</w:t>
      </w:r>
    </w:p>
    <w:p w14:paraId="4CD8AF00" w14:textId="07C6A208" w:rsidR="00EF270B" w:rsidRPr="00B22454" w:rsidRDefault="00D4317C" w:rsidP="00F9040F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38816" behindDoc="1" locked="0" layoutInCell="1" allowOverlap="1" wp14:anchorId="71262383" wp14:editId="4252E7FF">
            <wp:simplePos x="0" y="0"/>
            <wp:positionH relativeFrom="column">
              <wp:posOffset>4355989</wp:posOffset>
            </wp:positionH>
            <wp:positionV relativeFrom="paragraph">
              <wp:posOffset>42545</wp:posOffset>
            </wp:positionV>
            <wp:extent cx="200660" cy="200660"/>
            <wp:effectExtent l="0" t="0" r="8890" b="8890"/>
            <wp:wrapNone/>
            <wp:docPr id="1250758618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8DC" w:rsidRPr="009A682E">
        <w:rPr>
          <w:rFonts w:ascii="Segoe UI" w:hAnsi="Segoe UI" w:cs="Segoe UI"/>
          <w:color w:val="auto"/>
          <w:sz w:val="20"/>
          <w:szCs w:val="20"/>
        </w:rPr>
        <w:t>genebitara@gmail.com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|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>(+63) 970 322 4661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 xml:space="preserve">| </w:t>
      </w:r>
      <w:r w:rsidR="007B28DC" w:rsidRPr="007B28DC">
        <w:rPr>
          <w:rFonts w:ascii="Segoe UI" w:hAnsi="Segoe UI" w:cs="Segoe UI"/>
          <w:color w:val="auto"/>
          <w:sz w:val="20"/>
          <w:szCs w:val="20"/>
          <w:lang w:val="en-PH"/>
        </w:rPr>
        <w:t>Camarines Sur, Philippines</w:t>
      </w:r>
    </w:p>
    <w:p w14:paraId="2FBE6AE4" w14:textId="5A198EC7" w:rsidR="00311408" w:rsidRPr="001705A2" w:rsidRDefault="00311408" w:rsidP="00821D48">
      <w:pPr>
        <w:pBdr>
          <w:bottom w:val="single" w:sz="8" w:space="1" w:color="auto"/>
        </w:pBdr>
        <w:spacing w:line="240" w:lineRule="auto"/>
        <w:rPr>
          <w:rFonts w:ascii="Segoe UI" w:hAnsi="Segoe UI" w:cs="Segoe UI"/>
          <w:color w:val="auto"/>
          <w:sz w:val="6"/>
          <w:szCs w:val="6"/>
        </w:rPr>
      </w:pPr>
    </w:p>
    <w:p w14:paraId="1CF4FB87" w14:textId="153680A0" w:rsidR="000164ED" w:rsidRPr="001705A2" w:rsidRDefault="00CC783E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>
        <w:rPr>
          <w:rFonts w:ascii="Segoe UI" w:hAnsi="Segoe UI" w:cs="Segoe UI"/>
          <w:color w:val="auto"/>
          <w:sz w:val="24"/>
          <w:szCs w:val="22"/>
        </w:rPr>
        <w:t>ABOUT</w:t>
      </w:r>
      <w:r w:rsidR="000E4244" w:rsidRPr="000E4244">
        <w:rPr>
          <w:noProof/>
        </w:rPr>
        <w:t xml:space="preserve"> </w:t>
      </w:r>
    </w:p>
    <w:p w14:paraId="1E87148A" w14:textId="07ECAE7C" w:rsidR="000164ED" w:rsidRDefault="000143E5" w:rsidP="00821D48">
      <w:pPr>
        <w:pStyle w:val="Space"/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0143E5">
        <w:rPr>
          <w:rFonts w:ascii="Segoe UI" w:hAnsi="Segoe UI" w:cs="Segoe UI"/>
          <w:color w:val="auto"/>
          <w:sz w:val="20"/>
          <w:szCs w:val="20"/>
        </w:rPr>
        <w:t>I am a Filipino Software Engineer passionate about learning and applying new technologies</w:t>
      </w:r>
      <w:r w:rsidR="00505061">
        <w:rPr>
          <w:rFonts w:ascii="Segoe UI" w:hAnsi="Segoe UI" w:cs="Segoe UI"/>
          <w:color w:val="auto"/>
          <w:sz w:val="20"/>
          <w:szCs w:val="20"/>
        </w:rPr>
        <w:t xml:space="preserve"> in general</w:t>
      </w:r>
      <w:r w:rsidRPr="000143E5">
        <w:rPr>
          <w:rFonts w:ascii="Segoe UI" w:hAnsi="Segoe UI" w:cs="Segoe UI"/>
          <w:color w:val="auto"/>
          <w:sz w:val="20"/>
          <w:szCs w:val="20"/>
        </w:rPr>
        <w:t>.</w:t>
      </w:r>
      <w:r w:rsidR="005E4E97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 xml:space="preserve">Seeking opportunities, equipped with </w:t>
      </w:r>
      <w:r w:rsidR="00A204CC">
        <w:rPr>
          <w:rFonts w:ascii="Segoe UI" w:hAnsi="Segoe UI" w:cs="Segoe UI"/>
          <w:color w:val="auto"/>
          <w:sz w:val="20"/>
          <w:szCs w:val="20"/>
        </w:rPr>
        <w:t>4</w:t>
      </w:r>
      <w:r w:rsidR="006B0982" w:rsidRPr="006B0982">
        <w:rPr>
          <w:rFonts w:ascii="Segoe UI" w:hAnsi="Segoe UI" w:cs="Segoe UI"/>
          <w:color w:val="auto"/>
          <w:sz w:val="20"/>
          <w:szCs w:val="20"/>
        </w:rPr>
        <w:t>+ years of work experience on various software technology tools to create a beautiful system design.</w:t>
      </w:r>
    </w:p>
    <w:p w14:paraId="3F2BA6A8" w14:textId="5D2733CD" w:rsidR="000164ED" w:rsidRPr="001705A2" w:rsidRDefault="00E0163D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TECHNICAL SKILLS</w:t>
      </w:r>
    </w:p>
    <w:p w14:paraId="08A56189" w14:textId="62B79A4E" w:rsidR="000164ED" w:rsidRPr="001705A2" w:rsidRDefault="00D929A4" w:rsidP="00821D48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>C#</w:t>
      </w:r>
      <w:r w:rsidR="00E60C7A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E60C7A">
        <w:rPr>
          <w:rFonts w:ascii="Segoe UI" w:hAnsi="Segoe UI" w:cs="Segoe UI"/>
          <w:color w:val="auto"/>
          <w:sz w:val="20"/>
          <w:szCs w:val="20"/>
        </w:rPr>
        <w:t xml:space="preserve"> PHP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E60C7A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2808DF">
        <w:rPr>
          <w:rFonts w:ascii="Segoe UI" w:hAnsi="Segoe UI" w:cs="Segoe UI"/>
          <w:color w:val="auto"/>
          <w:sz w:val="20"/>
          <w:szCs w:val="20"/>
        </w:rPr>
        <w:t>HTML/CSS</w:t>
      </w:r>
      <w:r w:rsidR="00750457">
        <w:rPr>
          <w:rFonts w:ascii="Segoe UI" w:hAnsi="Segoe UI" w:cs="Segoe UI"/>
          <w:color w:val="auto"/>
          <w:sz w:val="20"/>
          <w:szCs w:val="20"/>
        </w:rPr>
        <w:t>/</w:t>
      </w:r>
      <w:proofErr w:type="spellStart"/>
      <w:r w:rsidR="00750457">
        <w:rPr>
          <w:rFonts w:ascii="Segoe UI" w:hAnsi="Segoe UI" w:cs="Segoe UI"/>
          <w:color w:val="auto"/>
          <w:sz w:val="20"/>
          <w:szCs w:val="20"/>
        </w:rPr>
        <w:t>SaSS</w:t>
      </w:r>
      <w:proofErr w:type="spellEnd"/>
      <w:r w:rsidR="002808DF">
        <w:rPr>
          <w:rFonts w:ascii="Segoe UI" w:hAnsi="Segoe UI" w:cs="Segoe UI"/>
          <w:color w:val="auto"/>
          <w:sz w:val="20"/>
          <w:szCs w:val="20"/>
        </w:rPr>
        <w:t xml:space="preserve">/JS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2808DF">
        <w:rPr>
          <w:rFonts w:ascii="Segoe UI" w:hAnsi="Segoe UI" w:cs="Segoe UI"/>
          <w:color w:val="auto"/>
          <w:sz w:val="20"/>
          <w:szCs w:val="20"/>
        </w:rPr>
        <w:t xml:space="preserve"> Typescript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React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Tailwind </w:t>
      </w:r>
      <w:r w:rsidR="00750457" w:rsidRPr="00FA6EA6">
        <w:rPr>
          <w:rFonts w:ascii="Segoe UI" w:hAnsi="Segoe UI" w:cs="Segoe UI"/>
          <w:color w:val="auto"/>
          <w:szCs w:val="20"/>
        </w:rPr>
        <w:t>•</w:t>
      </w:r>
      <w:r w:rsidR="00750457">
        <w:rPr>
          <w:rFonts w:ascii="Segoe UI" w:hAnsi="Segoe UI" w:cs="Segoe UI"/>
          <w:color w:val="auto"/>
          <w:sz w:val="20"/>
          <w:szCs w:val="20"/>
        </w:rPr>
        <w:t xml:space="preserve"> Python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Unity</w:t>
      </w:r>
      <w:r w:rsidR="00690CE3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690CE3">
        <w:rPr>
          <w:rFonts w:ascii="Segoe UI" w:hAnsi="Segoe UI" w:cs="Segoe UI"/>
          <w:color w:val="auto"/>
          <w:sz w:val="20"/>
          <w:szCs w:val="20"/>
        </w:rPr>
        <w:t xml:space="preserve"> Flutter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690CE3">
        <w:rPr>
          <w:rFonts w:ascii="Segoe UI" w:hAnsi="Segoe UI" w:cs="Segoe UI"/>
          <w:color w:val="auto"/>
          <w:sz w:val="20"/>
          <w:szCs w:val="20"/>
        </w:rPr>
        <w:t xml:space="preserve"> Laravel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690CE3">
        <w:rPr>
          <w:rFonts w:ascii="Segoe UI" w:hAnsi="Segoe UI" w:cs="Segoe UI"/>
          <w:color w:val="auto"/>
          <w:sz w:val="20"/>
          <w:szCs w:val="20"/>
        </w:rPr>
        <w:t xml:space="preserve"> ASP.NET</w:t>
      </w:r>
      <w:r w:rsidR="002808DF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2808DF">
        <w:rPr>
          <w:rFonts w:ascii="Segoe UI" w:hAnsi="Segoe UI" w:cs="Segoe UI"/>
          <w:color w:val="auto"/>
          <w:sz w:val="20"/>
          <w:szCs w:val="20"/>
        </w:rPr>
        <w:t xml:space="preserve"> Oracle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2808DF">
        <w:rPr>
          <w:rFonts w:ascii="Segoe UI" w:hAnsi="Segoe UI" w:cs="Segoe UI"/>
          <w:color w:val="auto"/>
          <w:sz w:val="20"/>
          <w:szCs w:val="20"/>
        </w:rPr>
        <w:t xml:space="preserve"> M</w:t>
      </w:r>
      <w:r w:rsidR="00CC783E">
        <w:rPr>
          <w:rFonts w:ascii="Segoe UI" w:hAnsi="Segoe UI" w:cs="Segoe UI"/>
          <w:color w:val="auto"/>
          <w:sz w:val="20"/>
          <w:szCs w:val="20"/>
        </w:rPr>
        <w:t>S</w:t>
      </w:r>
      <w:r w:rsidR="002808DF">
        <w:rPr>
          <w:rFonts w:ascii="Segoe UI" w:hAnsi="Segoe UI" w:cs="Segoe UI"/>
          <w:color w:val="auto"/>
          <w:sz w:val="20"/>
          <w:szCs w:val="20"/>
        </w:rPr>
        <w:t>SQL</w:t>
      </w:r>
      <w:r w:rsidR="00690CE3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C783E" w:rsidRPr="00FA6EA6">
        <w:rPr>
          <w:rFonts w:ascii="Segoe UI" w:hAnsi="Segoe UI" w:cs="Segoe UI"/>
          <w:color w:val="auto"/>
          <w:szCs w:val="20"/>
        </w:rPr>
        <w:t>•</w:t>
      </w:r>
      <w:r w:rsidR="00CC783E">
        <w:rPr>
          <w:rFonts w:ascii="Segoe UI" w:hAnsi="Segoe UI" w:cs="Segoe UI"/>
          <w:color w:val="auto"/>
          <w:sz w:val="20"/>
          <w:szCs w:val="20"/>
        </w:rPr>
        <w:t xml:space="preserve"> Firebase</w:t>
      </w:r>
      <w:r w:rsidR="00CC783E" w:rsidRPr="00FA6EA6">
        <w:rPr>
          <w:rFonts w:ascii="Segoe UI" w:hAnsi="Segoe UI" w:cs="Segoe UI"/>
          <w:color w:val="auto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690CE3">
        <w:rPr>
          <w:rFonts w:ascii="Segoe UI" w:hAnsi="Segoe UI" w:cs="Segoe UI"/>
          <w:color w:val="auto"/>
          <w:sz w:val="20"/>
          <w:szCs w:val="20"/>
        </w:rPr>
        <w:t xml:space="preserve"> PL/SQL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>
        <w:rPr>
          <w:rFonts w:ascii="Segoe UI" w:hAnsi="Segoe UI" w:cs="Segoe UI"/>
          <w:color w:val="auto"/>
          <w:sz w:val="20"/>
          <w:szCs w:val="20"/>
        </w:rPr>
        <w:t xml:space="preserve"> Digital</w:t>
      </w:r>
      <w:r w:rsidR="00750457">
        <w:rPr>
          <w:rFonts w:ascii="Segoe UI" w:hAnsi="Segoe UI" w:cs="Segoe UI"/>
          <w:color w:val="auto"/>
          <w:sz w:val="20"/>
          <w:szCs w:val="20"/>
        </w:rPr>
        <w:t xml:space="preserve"> </w:t>
      </w:r>
      <w:r>
        <w:rPr>
          <w:rFonts w:ascii="Segoe UI" w:hAnsi="Segoe UI" w:cs="Segoe UI"/>
          <w:color w:val="auto"/>
          <w:sz w:val="20"/>
          <w:szCs w:val="20"/>
        </w:rPr>
        <w:t xml:space="preserve">Ocean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E60C7A">
        <w:rPr>
          <w:rFonts w:ascii="Segoe UI" w:hAnsi="Segoe UI" w:cs="Segoe UI"/>
          <w:color w:val="auto"/>
          <w:sz w:val="20"/>
          <w:szCs w:val="20"/>
        </w:rPr>
        <w:t xml:space="preserve"> Google Cloud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>
        <w:rPr>
          <w:rFonts w:ascii="Segoe UI" w:hAnsi="Segoe UI" w:cs="Segoe UI"/>
          <w:color w:val="auto"/>
          <w:sz w:val="20"/>
          <w:szCs w:val="20"/>
        </w:rPr>
        <w:t xml:space="preserve"> Google Suite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1675B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441912">
        <w:rPr>
          <w:rFonts w:ascii="Segoe UI" w:hAnsi="Segoe UI" w:cs="Segoe UI"/>
          <w:color w:val="auto"/>
          <w:sz w:val="20"/>
          <w:szCs w:val="20"/>
        </w:rPr>
        <w:t xml:space="preserve">Figma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441912">
        <w:rPr>
          <w:rFonts w:ascii="Segoe UI" w:hAnsi="Segoe UI" w:cs="Segoe UI"/>
          <w:color w:val="auto"/>
          <w:sz w:val="20"/>
          <w:szCs w:val="20"/>
        </w:rPr>
        <w:t xml:space="preserve"> Git/GitHub/GitLab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441912">
        <w:rPr>
          <w:rFonts w:ascii="Segoe UI" w:hAnsi="Segoe UI" w:cs="Segoe UI"/>
          <w:color w:val="auto"/>
          <w:sz w:val="20"/>
          <w:szCs w:val="20"/>
        </w:rPr>
        <w:t xml:space="preserve"> Terminal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441912">
        <w:rPr>
          <w:rFonts w:ascii="Segoe UI" w:hAnsi="Segoe UI" w:cs="Segoe UI"/>
          <w:color w:val="auto"/>
          <w:sz w:val="20"/>
          <w:szCs w:val="20"/>
        </w:rPr>
        <w:t xml:space="preserve"> Leader </w:t>
      </w:r>
      <w:r w:rsidR="00CE47B4" w:rsidRPr="00FA6EA6">
        <w:rPr>
          <w:rFonts w:ascii="Segoe UI" w:hAnsi="Segoe UI" w:cs="Segoe UI"/>
          <w:color w:val="auto"/>
          <w:szCs w:val="20"/>
        </w:rPr>
        <w:t>•</w:t>
      </w:r>
      <w:r w:rsidR="00441912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CE47B4">
        <w:rPr>
          <w:rFonts w:ascii="Segoe UI" w:hAnsi="Segoe UI" w:cs="Segoe UI"/>
          <w:color w:val="auto"/>
          <w:sz w:val="20"/>
          <w:szCs w:val="20"/>
        </w:rPr>
        <w:t>Designer</w:t>
      </w:r>
    </w:p>
    <w:p w14:paraId="2929BA7D" w14:textId="22D844BA" w:rsidR="000164ED" w:rsidRPr="001705A2" w:rsidRDefault="00164C2E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52128" behindDoc="1" locked="0" layoutInCell="1" allowOverlap="1" wp14:anchorId="20E0271F" wp14:editId="01D42317">
            <wp:simplePos x="0" y="0"/>
            <wp:positionH relativeFrom="column">
              <wp:posOffset>-30162</wp:posOffset>
            </wp:positionH>
            <wp:positionV relativeFrom="paragraph">
              <wp:posOffset>272415</wp:posOffset>
            </wp:positionV>
            <wp:extent cx="200660" cy="200660"/>
            <wp:effectExtent l="0" t="0" r="8890" b="8890"/>
            <wp:wrapNone/>
            <wp:docPr id="1242082286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63D" w:rsidRPr="001705A2">
        <w:rPr>
          <w:rFonts w:ascii="Segoe UI" w:hAnsi="Segoe UI" w:cs="Segoe UI"/>
          <w:caps w:val="0"/>
          <w:color w:val="auto"/>
          <w:sz w:val="24"/>
          <w:szCs w:val="22"/>
        </w:rPr>
        <w:t>WORK EXPERIENCE</w:t>
      </w:r>
    </w:p>
    <w:p w14:paraId="40E40E39" w14:textId="6F9EDC90" w:rsidR="000164ED" w:rsidRDefault="00164C2E" w:rsidP="00E25A0F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68DBCA0E" wp14:editId="41702B02">
                <wp:simplePos x="0" y="0"/>
                <wp:positionH relativeFrom="column">
                  <wp:posOffset>67310</wp:posOffset>
                </wp:positionH>
                <wp:positionV relativeFrom="paragraph">
                  <wp:posOffset>179070</wp:posOffset>
                </wp:positionV>
                <wp:extent cx="0" cy="1720215"/>
                <wp:effectExtent l="0" t="0" r="38100" b="32385"/>
                <wp:wrapNone/>
                <wp:docPr id="2785238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02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E8A04" id="Straight Connector 2" o:spid="_x0000_s1026" style="position:absolute;z-index:25152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3pt,14.1pt" to="5.3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" strokecolor="#0e2841 [3215]" strokeweight="1pt">
                <v:stroke joinstyle="miter"/>
              </v:line>
            </w:pict>
          </mc:Fallback>
        </mc:AlternateConten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Ateneo de Naga University </w:t>
      </w:r>
      <w:r w:rsidR="00527AFB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HRI</w:t>
      </w:r>
      <w:r w:rsidR="00DE4106">
        <w:rPr>
          <w:rFonts w:ascii="Segoe UI" w:hAnsi="Segoe UI" w:cs="Segoe UI"/>
          <w:b/>
          <w:iCs/>
          <w:color w:val="auto"/>
          <w:sz w:val="22"/>
          <w:szCs w:val="20"/>
        </w:rPr>
        <w:t>S</w:t>
      </w:r>
      <w:r w:rsidR="004778B5">
        <w:rPr>
          <w:rFonts w:ascii="Segoe UI" w:hAnsi="Segoe UI" w:cs="Segoe UI"/>
          <w:b/>
          <w:iCs/>
          <w:color w:val="auto"/>
          <w:sz w:val="22"/>
          <w:szCs w:val="20"/>
        </w:rPr>
        <w:t xml:space="preserve"> (Phase 1 and 2)</w:t>
      </w:r>
      <w:r w:rsidR="000164ED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B6921">
        <w:rPr>
          <w:rFonts w:ascii="Segoe UI" w:hAnsi="Segoe UI" w:cs="Segoe UI"/>
          <w:color w:val="auto"/>
          <w:sz w:val="22"/>
          <w:szCs w:val="20"/>
        </w:rPr>
        <w:t xml:space="preserve">June 2024 </w:t>
      </w:r>
      <w:r w:rsidR="00FB6921" w:rsidRPr="00FB6921">
        <w:rPr>
          <w:rFonts w:ascii="Segoe UI" w:hAnsi="Segoe UI" w:cs="Segoe UI" w:hint="eastAsia"/>
          <w:color w:val="auto"/>
          <w:sz w:val="22"/>
          <w:szCs w:val="20"/>
        </w:rPr>
        <w:t>–</w:t>
      </w:r>
      <w:r w:rsidR="00FB6921" w:rsidRPr="00FB6921">
        <w:rPr>
          <w:rFonts w:ascii="Segoe UI" w:hAnsi="Segoe UI" w:cs="Segoe UI"/>
          <w:color w:val="auto"/>
          <w:sz w:val="22"/>
          <w:szCs w:val="20"/>
        </w:rPr>
        <w:t xml:space="preserve"> Present</w:t>
      </w:r>
    </w:p>
    <w:p w14:paraId="1D3FA8B6" w14:textId="7E927750" w:rsidR="00E94419" w:rsidRPr="002D4C31" w:rsidRDefault="00E94419" w:rsidP="00E25A0F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0"/>
          <w:szCs w:val="18"/>
        </w:rPr>
      </w:pP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>Contrac</w:t>
      </w:r>
      <w:r w:rsidR="002D4C31"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t </w:t>
      </w:r>
      <w:r w:rsidR="002D4C31"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>Naga City, Camarines Sur, 4400</w:t>
      </w:r>
    </w:p>
    <w:p w14:paraId="30616C39" w14:textId="7B0A9E40" w:rsidR="00E6522D" w:rsidRDefault="00E6522D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E6522D">
        <w:rPr>
          <w:rFonts w:ascii="Segoe UI" w:hAnsi="Segoe UI" w:cs="Segoe UI"/>
          <w:color w:val="auto"/>
          <w:sz w:val="20"/>
          <w:szCs w:val="20"/>
        </w:rPr>
        <w:t>Developed key modules of the application</w:t>
      </w:r>
      <w:r w:rsidR="00A72B2B">
        <w:rPr>
          <w:rFonts w:ascii="Segoe UI" w:hAnsi="Segoe UI" w:cs="Segoe UI"/>
          <w:color w:val="auto"/>
          <w:sz w:val="20"/>
          <w:szCs w:val="20"/>
        </w:rPr>
        <w:t xml:space="preserve"> ranging from 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>reports, management</w:t>
      </w:r>
      <w:r w:rsidR="00AB3672" w:rsidRPr="00D841F5">
        <w:rPr>
          <w:rFonts w:ascii="Segoe UI" w:hAnsi="Segoe UI" w:cs="Segoe UI"/>
          <w:b/>
          <w:bCs/>
          <w:color w:val="auto"/>
          <w:sz w:val="20"/>
          <w:szCs w:val="20"/>
        </w:rPr>
        <w:t>, design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, </w:t>
      </w:r>
      <w:r w:rsidR="009A14BA" w:rsidRPr="00D841F5">
        <w:rPr>
          <w:rFonts w:ascii="Segoe UI" w:hAnsi="Segoe UI" w:cs="Segoe UI"/>
          <w:b/>
          <w:bCs/>
          <w:color w:val="auto"/>
          <w:sz w:val="20"/>
          <w:szCs w:val="20"/>
        </w:rPr>
        <w:t>data processing/analysis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, </w:t>
      </w:r>
      <w:r w:rsidR="00AB3672" w:rsidRPr="00D841F5">
        <w:rPr>
          <w:rFonts w:ascii="Segoe UI" w:hAnsi="Segoe UI" w:cs="Segoe UI"/>
          <w:b/>
          <w:bCs/>
          <w:color w:val="auto"/>
          <w:sz w:val="20"/>
          <w:szCs w:val="20"/>
        </w:rPr>
        <w:t>and hardware configuration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result</w:t>
      </w:r>
      <w:r w:rsidR="00A50068">
        <w:rPr>
          <w:rFonts w:ascii="Segoe UI" w:hAnsi="Segoe UI" w:cs="Segoe UI"/>
          <w:color w:val="auto"/>
          <w:sz w:val="20"/>
          <w:szCs w:val="20"/>
        </w:rPr>
        <w:t>ing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in a </w:t>
      </w:r>
      <w:r w:rsidR="00A72B2B" w:rsidRPr="00D841F5">
        <w:rPr>
          <w:rFonts w:ascii="Segoe UI" w:hAnsi="Segoe UI" w:cs="Segoe UI"/>
          <w:b/>
          <w:bCs/>
          <w:color w:val="auto"/>
          <w:sz w:val="20"/>
          <w:szCs w:val="20"/>
        </w:rPr>
        <w:t>drastic improvement</w:t>
      </w:r>
      <w:r w:rsidRPr="00E6522D">
        <w:rPr>
          <w:rFonts w:ascii="Segoe UI" w:hAnsi="Segoe UI" w:cs="Segoe UI"/>
          <w:color w:val="auto"/>
          <w:sz w:val="20"/>
          <w:szCs w:val="20"/>
        </w:rPr>
        <w:t xml:space="preserve"> to the HR’s workflow in terms of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eliminating the manual processes</w:t>
      </w:r>
      <w:r w:rsidRPr="00E6522D">
        <w:rPr>
          <w:rFonts w:ascii="Segoe UI" w:hAnsi="Segoe UI" w:cs="Segoe UI"/>
          <w:color w:val="auto"/>
          <w:sz w:val="20"/>
          <w:szCs w:val="20"/>
        </w:rPr>
        <w:t>.</w:t>
      </w:r>
    </w:p>
    <w:p w14:paraId="02022AE9" w14:textId="491E933E" w:rsidR="00E6522D" w:rsidRPr="006E70A0" w:rsidRDefault="00652298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 xml:space="preserve">Optimized </w:t>
      </w:r>
      <w:r w:rsidR="009354CE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data </w:t>
      </w:r>
      <w:r w:rsidR="00E6522D" w:rsidRPr="00D841F5">
        <w:rPr>
          <w:rFonts w:ascii="Segoe UI" w:hAnsi="Segoe UI" w:cs="Segoe UI"/>
          <w:b/>
          <w:bCs/>
          <w:color w:val="auto"/>
          <w:sz w:val="20"/>
          <w:szCs w:val="20"/>
        </w:rPr>
        <w:t>rendering</w:t>
      </w:r>
      <w:r w:rsidR="00E6522D" w:rsidRPr="00E6522D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9354CE" w:rsidRPr="00E6522D">
        <w:rPr>
          <w:rFonts w:ascii="Segoe UI" w:hAnsi="Segoe UI" w:cs="Segoe UI"/>
          <w:color w:val="auto"/>
          <w:sz w:val="20"/>
          <w:szCs w:val="20"/>
        </w:rPr>
        <w:t xml:space="preserve">and fetching 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of </w:t>
      </w:r>
      <w:r w:rsidR="009354CE" w:rsidRPr="00E6522D">
        <w:rPr>
          <w:rFonts w:ascii="Segoe UI" w:hAnsi="Segoe UI" w:cs="Segoe UI"/>
          <w:color w:val="auto"/>
          <w:sz w:val="20"/>
          <w:szCs w:val="20"/>
        </w:rPr>
        <w:t>employee record</w:t>
      </w:r>
      <w:r w:rsidR="009354CE">
        <w:rPr>
          <w:rFonts w:ascii="Segoe UI" w:hAnsi="Segoe UI" w:cs="Segoe UI"/>
          <w:color w:val="auto"/>
          <w:sz w:val="20"/>
          <w:szCs w:val="20"/>
        </w:rPr>
        <w:t xml:space="preserve">s on </w:t>
      </w:r>
      <w:r w:rsidR="00E6522D" w:rsidRPr="00E6522D">
        <w:rPr>
          <w:rFonts w:ascii="Segoe UI" w:hAnsi="Segoe UI" w:cs="Segoe UI"/>
          <w:color w:val="auto"/>
          <w:sz w:val="20"/>
          <w:szCs w:val="20"/>
        </w:rPr>
        <w:t>thousands of records</w:t>
      </w:r>
      <w:r w:rsidR="00E6522D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A2E02">
        <w:rPr>
          <w:rFonts w:ascii="Segoe UI" w:hAnsi="Segoe UI" w:cs="Segoe UI"/>
          <w:color w:val="auto"/>
          <w:sz w:val="20"/>
          <w:szCs w:val="20"/>
        </w:rPr>
        <w:t xml:space="preserve">by 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usage of optimized</w:t>
      </w:r>
      <w:r w:rsidR="006E70A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PL/SQL queries, views, procedures, indexing, functions</w:t>
      </w:r>
      <w:r w:rsidR="00A23636">
        <w:rPr>
          <w:rFonts w:ascii="Segoe UI" w:hAnsi="Segoe UI" w:cs="Segoe UI"/>
          <w:color w:val="auto"/>
          <w:sz w:val="20"/>
          <w:szCs w:val="20"/>
        </w:rPr>
        <w:t xml:space="preserve">, server-side </w:t>
      </w:r>
      <w:r w:rsidR="00341B69">
        <w:rPr>
          <w:rFonts w:ascii="Segoe UI" w:hAnsi="Segoe UI" w:cs="Segoe UI"/>
          <w:color w:val="auto"/>
          <w:sz w:val="20"/>
          <w:szCs w:val="20"/>
        </w:rPr>
        <w:t>implementations</w:t>
      </w:r>
      <w:r w:rsidR="00F7019A">
        <w:rPr>
          <w:rFonts w:ascii="Segoe UI" w:hAnsi="Segoe UI" w:cs="Segoe UI"/>
          <w:color w:val="auto"/>
          <w:sz w:val="20"/>
          <w:szCs w:val="20"/>
        </w:rPr>
        <w:t>/SSR</w:t>
      </w:r>
      <w:r w:rsidR="00A23636">
        <w:rPr>
          <w:rFonts w:ascii="Segoe UI" w:hAnsi="Segoe UI" w:cs="Segoe UI"/>
          <w:color w:val="auto"/>
          <w:sz w:val="20"/>
          <w:szCs w:val="20"/>
        </w:rPr>
        <w:t>, batch processing and client-side rendering</w:t>
      </w:r>
      <w:r w:rsidR="00F7019A">
        <w:rPr>
          <w:rFonts w:ascii="Segoe UI" w:hAnsi="Segoe UI" w:cs="Segoe UI"/>
          <w:color w:val="auto"/>
          <w:sz w:val="20"/>
          <w:szCs w:val="20"/>
        </w:rPr>
        <w:t xml:space="preserve"> (CSR)</w:t>
      </w:r>
      <w:r w:rsidR="006E70A0" w:rsidRPr="006E70A0">
        <w:rPr>
          <w:rFonts w:ascii="Segoe UI" w:hAnsi="Segoe UI" w:cs="Segoe UI"/>
          <w:color w:val="auto"/>
          <w:sz w:val="20"/>
          <w:szCs w:val="20"/>
        </w:rPr>
        <w:t>.</w:t>
      </w:r>
    </w:p>
    <w:p w14:paraId="6606FE3A" w14:textId="5AD79854" w:rsidR="00F8690B" w:rsidRPr="00F8690B" w:rsidRDefault="00F8690B" w:rsidP="00164C2E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Crafted and applied a data migration plan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to perform a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large-scale migration of up to 3</w:t>
      </w:r>
      <w:r w:rsidR="00190129" w:rsidRPr="00D841F5">
        <w:rPr>
          <w:rFonts w:ascii="Segoe UI" w:hAnsi="Segoe UI" w:cs="Segoe UI"/>
          <w:b/>
          <w:bCs/>
          <w:color w:val="auto"/>
          <w:sz w:val="20"/>
          <w:szCs w:val="20"/>
        </w:rPr>
        <w:t>,000,000</w:t>
      </w:r>
      <w:r w:rsidR="00EA25C5" w:rsidRPr="00D841F5">
        <w:rPr>
          <w:rFonts w:ascii="Segoe UI" w:hAnsi="Segoe UI" w:cs="Segoe UI"/>
          <w:b/>
          <w:bCs/>
          <w:color w:val="auto"/>
          <w:sz w:val="20"/>
          <w:szCs w:val="20"/>
        </w:rPr>
        <w:t xml:space="preserve">+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records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EA25C5">
        <w:rPr>
          <w:rFonts w:ascii="Segoe UI" w:hAnsi="Segoe UI" w:cs="Segoe UI"/>
          <w:color w:val="auto"/>
          <w:sz w:val="20"/>
          <w:szCs w:val="20"/>
        </w:rPr>
        <w:t xml:space="preserve">from 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MySQL and </w:t>
      </w:r>
      <w:r w:rsidR="00E72792" w:rsidRPr="00F8690B">
        <w:rPr>
          <w:rFonts w:ascii="Segoe UI" w:hAnsi="Segoe UI" w:cs="Segoe UI"/>
          <w:color w:val="auto"/>
          <w:sz w:val="20"/>
          <w:szCs w:val="20"/>
        </w:rPr>
        <w:t>Postgres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to Oracle, resulting in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unified data records</w:t>
      </w:r>
      <w:r w:rsidRPr="00F8690B">
        <w:rPr>
          <w:rFonts w:ascii="Segoe UI" w:hAnsi="Segoe UI" w:cs="Segoe UI"/>
          <w:color w:val="auto"/>
          <w:sz w:val="20"/>
          <w:szCs w:val="20"/>
        </w:rPr>
        <w:t xml:space="preserve"> of HRMO in the main database repository of the University.</w:t>
      </w:r>
    </w:p>
    <w:p w14:paraId="75DCEF05" w14:textId="71227EEA" w:rsidR="00BF561A" w:rsidRDefault="00C76A80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EBA400E" wp14:editId="6DD0F2A6">
                <wp:simplePos x="0" y="0"/>
                <wp:positionH relativeFrom="column">
                  <wp:posOffset>65805</wp:posOffset>
                </wp:positionH>
                <wp:positionV relativeFrom="paragraph">
                  <wp:posOffset>185273</wp:posOffset>
                </wp:positionV>
                <wp:extent cx="0" cy="1331959"/>
                <wp:effectExtent l="0" t="0" r="38100" b="20955"/>
                <wp:wrapNone/>
                <wp:docPr id="13860865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19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C8B92" id="Straight Connector 2" o:spid="_x0000_s1026" style="position:absolute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2pt,14.6pt" to="5.2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" strokecolor="#0e2841 [3215]" strokeweight="1pt">
                <v:stroke joinstyle="miter"/>
              </v:line>
            </w:pict>
          </mc:Fallback>
        </mc:AlternateContent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92064" behindDoc="1" locked="0" layoutInCell="1" allowOverlap="1" wp14:anchorId="4A932DEC" wp14:editId="24984D24">
            <wp:simplePos x="0" y="0"/>
            <wp:positionH relativeFrom="column">
              <wp:posOffset>-28575</wp:posOffset>
            </wp:positionH>
            <wp:positionV relativeFrom="paragraph">
              <wp:posOffset>2540</wp:posOffset>
            </wp:positionV>
            <wp:extent cx="200660" cy="200660"/>
            <wp:effectExtent l="0" t="0" r="8890" b="8890"/>
            <wp:wrapNone/>
            <wp:docPr id="1917333403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Ateneo de Naga University </w:t>
      </w:r>
      <w:r w:rsidR="00F455A7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27AFB" w:rsidRPr="00527AFB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RETSU</w:t>
      </w:r>
      <w:r w:rsidR="00BF561A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B6921">
        <w:rPr>
          <w:rFonts w:ascii="Segoe UI" w:hAnsi="Segoe UI" w:cs="Segoe UI"/>
          <w:color w:val="auto"/>
          <w:sz w:val="22"/>
          <w:szCs w:val="20"/>
        </w:rPr>
        <w:t>Jan 2024 – Mar 2024</w:t>
      </w:r>
    </w:p>
    <w:p w14:paraId="39689EFC" w14:textId="4E554430" w:rsidR="002D4C31" w:rsidRPr="001705A2" w:rsidRDefault="002D4C31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Contract </w:t>
      </w:r>
      <w:r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>Naga City, Camarines Sur, 4400</w:t>
      </w:r>
    </w:p>
    <w:p w14:paraId="37CA7845" w14:textId="7E50AEA5" w:rsidR="00BF561A" w:rsidRDefault="00092949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092949">
        <w:rPr>
          <w:rFonts w:ascii="Segoe UI" w:hAnsi="Segoe UI" w:cs="Segoe UI"/>
          <w:color w:val="auto"/>
          <w:sz w:val="20"/>
          <w:szCs w:val="20"/>
        </w:rPr>
        <w:t xml:space="preserve">Developed </w:t>
      </w:r>
      <w:r w:rsidR="00A6000C">
        <w:rPr>
          <w:rFonts w:ascii="Segoe UI" w:hAnsi="Segoe UI" w:cs="Segoe UI"/>
          <w:color w:val="auto"/>
          <w:sz w:val="20"/>
          <w:szCs w:val="20"/>
        </w:rPr>
        <w:t>a queue management system</w:t>
      </w:r>
      <w:r w:rsidR="001B5EEC">
        <w:rPr>
          <w:rFonts w:ascii="Segoe UI" w:hAnsi="Segoe UI" w:cs="Segoe UI"/>
          <w:color w:val="auto"/>
          <w:sz w:val="20"/>
          <w:szCs w:val="20"/>
        </w:rPr>
        <w:t xml:space="preserve"> solution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6000C">
        <w:rPr>
          <w:rFonts w:ascii="Segoe UI" w:hAnsi="Segoe UI" w:cs="Segoe UI"/>
          <w:color w:val="auto"/>
          <w:sz w:val="20"/>
          <w:szCs w:val="20"/>
        </w:rPr>
        <w:t>for the University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, which enhanced the user experience by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reducing queue delays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and </w:t>
      </w:r>
      <w:r w:rsidR="001B5EEC">
        <w:rPr>
          <w:rFonts w:ascii="Segoe UI" w:hAnsi="Segoe UI" w:cs="Segoe UI"/>
          <w:color w:val="auto"/>
          <w:sz w:val="20"/>
          <w:szCs w:val="20"/>
        </w:rPr>
        <w:t>eliminating</w:t>
      </w:r>
      <w:r w:rsidRPr="00092949">
        <w:rPr>
          <w:rFonts w:ascii="Segoe UI" w:hAnsi="Segoe UI" w:cs="Segoe UI"/>
          <w:color w:val="auto"/>
          <w:sz w:val="20"/>
          <w:szCs w:val="20"/>
        </w:rPr>
        <w:t xml:space="preserve"> the inconveniences associated with traditional queuing systems.</w:t>
      </w:r>
    </w:p>
    <w:p w14:paraId="04F2C188" w14:textId="559ED778" w:rsidR="001B6805" w:rsidRDefault="001B6805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1B6805">
        <w:rPr>
          <w:rFonts w:ascii="Segoe UI" w:hAnsi="Segoe UI" w:cs="Segoe UI"/>
          <w:color w:val="auto"/>
          <w:sz w:val="20"/>
          <w:szCs w:val="20"/>
        </w:rPr>
        <w:t xml:space="preserve">Optimized front-end, back-end, and database by improving SQL queries and data handling, increasing system efficiency by 84% and enabling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seamless page loads with 26,000+ transactions</w:t>
      </w:r>
      <w:r w:rsidRPr="001B6805">
        <w:rPr>
          <w:rFonts w:ascii="Segoe UI" w:hAnsi="Segoe UI" w:cs="Segoe UI"/>
          <w:color w:val="auto"/>
          <w:sz w:val="20"/>
          <w:szCs w:val="20"/>
        </w:rPr>
        <w:t xml:space="preserve"> per branch.</w:t>
      </w:r>
    </w:p>
    <w:p w14:paraId="22F65BED" w14:textId="35932DA5" w:rsidR="008E52D8" w:rsidRPr="001705A2" w:rsidRDefault="008E52D8" w:rsidP="00164C2E">
      <w:pPr>
        <w:pStyle w:val="ListBullet"/>
        <w:tabs>
          <w:tab w:val="clear" w:pos="360"/>
          <w:tab w:val="num" w:pos="0"/>
          <w:tab w:val="left" w:pos="810"/>
          <w:tab w:val="left" w:pos="99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8E52D8">
        <w:rPr>
          <w:rFonts w:ascii="Segoe UI" w:hAnsi="Segoe UI" w:cs="Segoe UI"/>
          <w:color w:val="auto"/>
          <w:sz w:val="20"/>
          <w:szCs w:val="20"/>
        </w:rPr>
        <w:t xml:space="preserve">Developed the </w:t>
      </w:r>
      <w:r w:rsidR="00D841F5">
        <w:rPr>
          <w:rFonts w:ascii="Segoe UI" w:hAnsi="Segoe UI" w:cs="Segoe UI"/>
          <w:color w:val="auto"/>
          <w:sz w:val="20"/>
          <w:szCs w:val="20"/>
        </w:rPr>
        <w:t xml:space="preserve">entire </w:t>
      </w:r>
      <w:r w:rsidRPr="008E52D8">
        <w:rPr>
          <w:rFonts w:ascii="Segoe UI" w:hAnsi="Segoe UI" w:cs="Segoe UI"/>
          <w:color w:val="auto"/>
          <w:sz w:val="20"/>
          <w:szCs w:val="20"/>
        </w:rPr>
        <w:t>system within a stringent two-month development and deployment timeframe, followed by a five-month maintenance period, while adhering to strict deadlines and managing time-sensitive pressures.</w:t>
      </w:r>
    </w:p>
    <w:p w14:paraId="369C8DAB" w14:textId="536BD290" w:rsidR="00BF561A" w:rsidRDefault="00EA25C5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/>
          <w:iCs/>
          <w:noProof/>
          <w:color w:val="auto"/>
          <w:sz w:val="22"/>
          <w:szCs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0B943D4" wp14:editId="3D5C2635">
                <wp:simplePos x="0" y="0"/>
                <wp:positionH relativeFrom="column">
                  <wp:posOffset>65655</wp:posOffset>
                </wp:positionH>
                <wp:positionV relativeFrom="paragraph">
                  <wp:posOffset>187205</wp:posOffset>
                </wp:positionV>
                <wp:extent cx="0" cy="1083412"/>
                <wp:effectExtent l="0" t="0" r="38100" b="21590"/>
                <wp:wrapNone/>
                <wp:docPr id="13341053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34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072ED" id="Straight Connector 2" o:spid="_x0000_s1026" style="position:absolute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15pt,14.75pt" to="5.15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" strokecolor="#0e2841 [3215]" strokeweight="1pt">
                <v:stroke joinstyle="miter"/>
              </v:line>
            </w:pict>
          </mc:Fallback>
        </mc:AlternateContent>
      </w:r>
      <w:r w:rsidR="00126C53"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2030976" behindDoc="1" locked="0" layoutInCell="1" allowOverlap="1" wp14:anchorId="1E7607B9" wp14:editId="1BFBC3EE">
            <wp:simplePos x="0" y="0"/>
            <wp:positionH relativeFrom="column">
              <wp:posOffset>-29689</wp:posOffset>
            </wp:positionH>
            <wp:positionV relativeFrom="paragraph">
              <wp:posOffset>1814</wp:posOffset>
            </wp:positionV>
            <wp:extent cx="200660" cy="200660"/>
            <wp:effectExtent l="0" t="0" r="8890" b="8890"/>
            <wp:wrapNone/>
            <wp:docPr id="615842493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064" w:rsidRPr="00503064">
        <w:rPr>
          <w:rFonts w:ascii="Segoe UI" w:hAnsi="Segoe UI" w:cs="Segoe UI"/>
          <w:b/>
          <w:iCs/>
          <w:color w:val="auto"/>
          <w:sz w:val="22"/>
          <w:szCs w:val="20"/>
        </w:rPr>
        <w:t xml:space="preserve">Department of Agriculture </w:t>
      </w:r>
      <w:r w:rsidR="00F455A7" w:rsidRPr="00F455A7">
        <w:rPr>
          <w:rFonts w:ascii="Segoe UI" w:hAnsi="Segoe UI" w:cs="Segoe UI"/>
          <w:bCs/>
          <w:iCs/>
          <w:color w:val="auto"/>
          <w:sz w:val="22"/>
          <w:szCs w:val="20"/>
        </w:rPr>
        <w:t>–</w:t>
      </w:r>
      <w:r w:rsidR="00503064" w:rsidRPr="00503064">
        <w:rPr>
          <w:rFonts w:ascii="Segoe UI" w:hAnsi="Segoe UI" w:cs="Segoe UI"/>
          <w:b/>
          <w:iCs/>
          <w:color w:val="auto"/>
          <w:sz w:val="22"/>
          <w:szCs w:val="20"/>
        </w:rPr>
        <w:t xml:space="preserve"> Project DAAMIA</w:t>
      </w:r>
      <w:r w:rsidR="00BF561A" w:rsidRPr="001705A2">
        <w:rPr>
          <w:rFonts w:ascii="Segoe UI" w:hAnsi="Segoe UI" w:cs="Segoe UI"/>
          <w:color w:val="auto"/>
          <w:sz w:val="22"/>
          <w:szCs w:val="20"/>
        </w:rPr>
        <w:tab/>
      </w:r>
      <w:r w:rsidR="00FB6921" w:rsidRPr="00FB6921">
        <w:rPr>
          <w:rFonts w:ascii="Segoe UI" w:hAnsi="Segoe UI" w:cs="Segoe UI"/>
          <w:color w:val="auto"/>
          <w:sz w:val="22"/>
          <w:szCs w:val="20"/>
        </w:rPr>
        <w:t xml:space="preserve">Sep 2022 </w:t>
      </w:r>
      <w:r w:rsidR="00FB6921" w:rsidRPr="00FB6921">
        <w:rPr>
          <w:rFonts w:ascii="Segoe UI" w:hAnsi="Segoe UI" w:cs="Segoe UI" w:hint="eastAsia"/>
          <w:color w:val="auto"/>
          <w:sz w:val="22"/>
          <w:szCs w:val="20"/>
        </w:rPr>
        <w:t>–</w:t>
      </w:r>
      <w:r w:rsidR="00FB6921" w:rsidRPr="00FB6921">
        <w:rPr>
          <w:rFonts w:ascii="Segoe UI" w:hAnsi="Segoe UI" w:cs="Segoe UI"/>
          <w:color w:val="auto"/>
          <w:sz w:val="22"/>
          <w:szCs w:val="20"/>
        </w:rPr>
        <w:t xml:space="preserve"> Oct 2023</w:t>
      </w:r>
    </w:p>
    <w:p w14:paraId="263E23EC" w14:textId="46EA908B" w:rsidR="002D4C31" w:rsidRPr="001705A2" w:rsidRDefault="002D4C31" w:rsidP="00164C2E">
      <w:pPr>
        <w:pStyle w:val="List"/>
        <w:spacing w:line="240" w:lineRule="auto"/>
        <w:ind w:left="360"/>
        <w:rPr>
          <w:rFonts w:ascii="Segoe UI" w:hAnsi="Segoe UI" w:cs="Segoe UI"/>
          <w:color w:val="auto"/>
          <w:sz w:val="22"/>
          <w:szCs w:val="20"/>
        </w:rPr>
      </w:pPr>
      <w:r>
        <w:rPr>
          <w:rFonts w:ascii="Segoe UI" w:hAnsi="Segoe UI" w:cs="Segoe UI"/>
          <w:bCs/>
          <w:i/>
          <w:color w:val="auto"/>
          <w:sz w:val="20"/>
          <w:szCs w:val="18"/>
        </w:rPr>
        <w:t>Subc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ontract </w:t>
      </w:r>
      <w:r w:rsidRPr="002D4C31">
        <w:rPr>
          <w:rFonts w:ascii="Segoe UI" w:hAnsi="Segoe UI" w:cs="Segoe UI"/>
          <w:color w:val="auto"/>
          <w:sz w:val="20"/>
          <w:szCs w:val="18"/>
        </w:rPr>
        <w:t>•</w:t>
      </w:r>
      <w:r w:rsidRPr="002D4C31">
        <w:rPr>
          <w:rFonts w:ascii="Segoe UI" w:hAnsi="Segoe UI" w:cs="Segoe UI"/>
          <w:bCs/>
          <w:i/>
          <w:color w:val="auto"/>
          <w:sz w:val="20"/>
          <w:szCs w:val="18"/>
        </w:rPr>
        <w:t xml:space="preserve"> Lead Full-Stack Web Developer</w:t>
      </w:r>
      <w:r w:rsidRPr="002D4C31">
        <w:rPr>
          <w:rFonts w:ascii="Segoe UI" w:hAnsi="Segoe UI" w:cs="Segoe UI"/>
          <w:color w:val="auto"/>
          <w:sz w:val="20"/>
          <w:szCs w:val="18"/>
        </w:rPr>
        <w:tab/>
      </w:r>
      <w:r w:rsidR="00771ECA">
        <w:rPr>
          <w:rFonts w:ascii="Segoe UI" w:hAnsi="Segoe UI" w:cs="Segoe UI"/>
          <w:i/>
          <w:iCs/>
          <w:color w:val="auto"/>
          <w:sz w:val="20"/>
          <w:szCs w:val="18"/>
        </w:rPr>
        <w:t>Pili</w:t>
      </w:r>
      <w:r w:rsidRPr="002D4C31">
        <w:rPr>
          <w:rFonts w:ascii="Segoe UI" w:hAnsi="Segoe UI" w:cs="Segoe UI"/>
          <w:i/>
          <w:iCs/>
          <w:color w:val="auto"/>
          <w:sz w:val="20"/>
          <w:szCs w:val="18"/>
        </w:rPr>
        <w:t xml:space="preserve">, Camarines Sur, </w:t>
      </w:r>
      <w:r w:rsidR="00771ECA">
        <w:rPr>
          <w:rFonts w:ascii="Segoe UI" w:hAnsi="Segoe UI" w:cs="Segoe UI"/>
          <w:i/>
          <w:iCs/>
          <w:color w:val="auto"/>
          <w:sz w:val="20"/>
          <w:szCs w:val="18"/>
        </w:rPr>
        <w:t>4418</w:t>
      </w:r>
    </w:p>
    <w:p w14:paraId="69C92067" w14:textId="4B2229D0" w:rsidR="00FA0CA4" w:rsidRDefault="00FA0CA4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 xml:space="preserve">Developed a weather </w:t>
      </w:r>
      <w:r w:rsidR="000251B5">
        <w:rPr>
          <w:rFonts w:ascii="Segoe UI" w:hAnsi="Segoe UI" w:cs="Segoe UI"/>
          <w:color w:val="auto"/>
          <w:sz w:val="20"/>
          <w:szCs w:val="20"/>
        </w:rPr>
        <w:t>monitoring system</w:t>
      </w:r>
      <w:r w:rsidR="005C750E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D518FA">
        <w:rPr>
          <w:rFonts w:ascii="Segoe UI" w:hAnsi="Segoe UI" w:cs="Segoe UI"/>
          <w:color w:val="auto"/>
          <w:sz w:val="20"/>
          <w:szCs w:val="20"/>
        </w:rPr>
        <w:t xml:space="preserve">by processing </w:t>
      </w:r>
      <w:r w:rsidR="00C4666E">
        <w:rPr>
          <w:rFonts w:ascii="Segoe UI" w:hAnsi="Segoe UI" w:cs="Segoe UI"/>
          <w:color w:val="auto"/>
          <w:sz w:val="20"/>
          <w:szCs w:val="20"/>
        </w:rPr>
        <w:t xml:space="preserve">and storing </w:t>
      </w:r>
      <w:r w:rsidR="00D518FA">
        <w:rPr>
          <w:rFonts w:ascii="Segoe UI" w:hAnsi="Segoe UI" w:cs="Segoe UI"/>
          <w:color w:val="auto"/>
          <w:sz w:val="20"/>
          <w:szCs w:val="20"/>
        </w:rPr>
        <w:t xml:space="preserve">large number of datasets </w:t>
      </w:r>
      <w:r w:rsidR="00452050">
        <w:rPr>
          <w:rFonts w:ascii="Segoe UI" w:hAnsi="Segoe UI" w:cs="Segoe UI"/>
          <w:color w:val="auto"/>
          <w:sz w:val="20"/>
          <w:szCs w:val="20"/>
        </w:rPr>
        <w:t xml:space="preserve">from </w:t>
      </w:r>
      <w:r w:rsidR="008411DB">
        <w:rPr>
          <w:rFonts w:ascii="Segoe UI" w:hAnsi="Segoe UI" w:cs="Segoe UI"/>
          <w:color w:val="auto"/>
          <w:sz w:val="20"/>
          <w:szCs w:val="20"/>
        </w:rPr>
        <w:t xml:space="preserve">a </w:t>
      </w:r>
      <w:r w:rsidR="003E3D63">
        <w:rPr>
          <w:rFonts w:ascii="Segoe UI" w:hAnsi="Segoe UI" w:cs="Segoe UI"/>
          <w:color w:val="auto"/>
          <w:sz w:val="20"/>
          <w:szCs w:val="20"/>
        </w:rPr>
        <w:t xml:space="preserve">government </w:t>
      </w:r>
      <w:r w:rsidR="00452050">
        <w:rPr>
          <w:rFonts w:ascii="Segoe UI" w:hAnsi="Segoe UI" w:cs="Segoe UI"/>
          <w:color w:val="auto"/>
          <w:sz w:val="20"/>
          <w:szCs w:val="20"/>
        </w:rPr>
        <w:t xml:space="preserve">local </w:t>
      </w:r>
      <w:r w:rsidR="003E3D63">
        <w:rPr>
          <w:rFonts w:ascii="Segoe UI" w:hAnsi="Segoe UI" w:cs="Segoe UI"/>
          <w:color w:val="auto"/>
          <w:sz w:val="20"/>
          <w:szCs w:val="20"/>
        </w:rPr>
        <w:t xml:space="preserve">weather </w:t>
      </w:r>
      <w:r w:rsidR="00452050">
        <w:rPr>
          <w:rFonts w:ascii="Segoe UI" w:hAnsi="Segoe UI" w:cs="Segoe UI"/>
          <w:color w:val="auto"/>
          <w:sz w:val="20"/>
          <w:szCs w:val="20"/>
        </w:rPr>
        <w:t>API</w:t>
      </w:r>
      <w:r w:rsidR="00BB5BA3">
        <w:rPr>
          <w:rFonts w:ascii="Segoe UI" w:hAnsi="Segoe UI" w:cs="Segoe UI"/>
          <w:color w:val="auto"/>
          <w:sz w:val="20"/>
          <w:szCs w:val="20"/>
        </w:rPr>
        <w:t>.</w:t>
      </w:r>
      <w:r w:rsidR="008411DB">
        <w:rPr>
          <w:rFonts w:ascii="Segoe UI" w:hAnsi="Segoe UI" w:cs="Segoe UI"/>
          <w:color w:val="auto"/>
          <w:sz w:val="20"/>
          <w:szCs w:val="20"/>
        </w:rPr>
        <w:t xml:space="preserve"> </w:t>
      </w:r>
    </w:p>
    <w:p w14:paraId="2EF3B270" w14:textId="213E3021" w:rsidR="00BF561A" w:rsidRDefault="005B4607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5B4607">
        <w:rPr>
          <w:rFonts w:ascii="Segoe UI" w:hAnsi="Segoe UI" w:cs="Segoe UI"/>
          <w:color w:val="auto"/>
          <w:sz w:val="20"/>
          <w:szCs w:val="20"/>
        </w:rPr>
        <w:t xml:space="preserve">Created a background service built using C# WinForms for </w:t>
      </w:r>
      <w:r w:rsidR="003972F3">
        <w:rPr>
          <w:rFonts w:ascii="Segoe UI" w:hAnsi="Segoe UI" w:cs="Segoe UI"/>
          <w:color w:val="auto"/>
          <w:sz w:val="20"/>
          <w:szCs w:val="20"/>
        </w:rPr>
        <w:t>fetching</w:t>
      </w:r>
      <w:r w:rsidR="009D478F">
        <w:rPr>
          <w:rFonts w:ascii="Segoe UI" w:hAnsi="Segoe UI" w:cs="Segoe UI"/>
          <w:color w:val="auto"/>
          <w:sz w:val="20"/>
          <w:szCs w:val="20"/>
        </w:rPr>
        <w:t xml:space="preserve"> and</w:t>
      </w:r>
      <w:r w:rsidR="003972F3">
        <w:rPr>
          <w:rFonts w:ascii="Segoe UI" w:hAnsi="Segoe UI" w:cs="Segoe UI"/>
          <w:color w:val="auto"/>
          <w:sz w:val="20"/>
          <w:szCs w:val="20"/>
        </w:rPr>
        <w:t xml:space="preserve"> storing</w:t>
      </w:r>
      <w:r w:rsidRPr="005B4607">
        <w:rPr>
          <w:rFonts w:ascii="Segoe UI" w:hAnsi="Segoe UI" w:cs="Segoe UI"/>
          <w:color w:val="auto"/>
          <w:sz w:val="20"/>
          <w:szCs w:val="20"/>
        </w:rPr>
        <w:t xml:space="preserve"> 10,000+ records per day of real-time weather data per station into the database.</w:t>
      </w:r>
    </w:p>
    <w:p w14:paraId="752F07F1" w14:textId="7C89F3F9" w:rsidR="009D478F" w:rsidRPr="009D478F" w:rsidRDefault="004F6A5F" w:rsidP="009D478F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F6A5F">
        <w:rPr>
          <w:rFonts w:ascii="Segoe UI" w:hAnsi="Segoe UI" w:cs="Segoe UI"/>
          <w:color w:val="auto"/>
          <w:sz w:val="20"/>
          <w:szCs w:val="20"/>
        </w:rPr>
        <w:t xml:space="preserve">Implemented SMTP and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enforced backend security</w:t>
      </w:r>
      <w:r w:rsidRPr="004F6A5F">
        <w:rPr>
          <w:rFonts w:ascii="Segoe UI" w:hAnsi="Segoe UI" w:cs="Segoe UI"/>
          <w:color w:val="auto"/>
          <w:sz w:val="20"/>
          <w:szCs w:val="20"/>
        </w:rPr>
        <w:t xml:space="preserve"> for handling </w:t>
      </w:r>
      <w:r w:rsidRPr="00D841F5">
        <w:rPr>
          <w:rFonts w:ascii="Segoe UI" w:hAnsi="Segoe UI" w:cs="Segoe UI"/>
          <w:b/>
          <w:bCs/>
          <w:color w:val="auto"/>
          <w:sz w:val="20"/>
          <w:szCs w:val="20"/>
        </w:rPr>
        <w:t>RESTful API requests</w:t>
      </w:r>
      <w:r w:rsidRPr="004F6A5F">
        <w:rPr>
          <w:rFonts w:ascii="Segoe UI" w:hAnsi="Segoe UI" w:cs="Segoe UI"/>
          <w:color w:val="auto"/>
          <w:sz w:val="20"/>
          <w:szCs w:val="20"/>
        </w:rPr>
        <w:t>, preventing server overload.</w:t>
      </w:r>
    </w:p>
    <w:p w14:paraId="6B769B0C" w14:textId="4EAABE19" w:rsidR="00821D48" w:rsidRPr="001705A2" w:rsidRDefault="00E0163D" w:rsidP="00821D48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 w:rsidRPr="001705A2">
        <w:rPr>
          <w:rFonts w:ascii="Segoe UI" w:hAnsi="Segoe UI" w:cs="Segoe UI"/>
          <w:caps w:val="0"/>
          <w:color w:val="auto"/>
          <w:sz w:val="24"/>
          <w:szCs w:val="22"/>
        </w:rPr>
        <w:t>EDUCATION AND CERTIFICATION</w:t>
      </w:r>
    </w:p>
    <w:p w14:paraId="40270E74" w14:textId="2100713C" w:rsidR="00821D48" w:rsidRPr="00341B69" w:rsidRDefault="00FA6EA6" w:rsidP="00821D48">
      <w:pPr>
        <w:pStyle w:val="List"/>
        <w:spacing w:line="240" w:lineRule="auto"/>
        <w:rPr>
          <w:rFonts w:ascii="Segoe UI" w:hAnsi="Segoe UI" w:cs="Segoe UI"/>
          <w:color w:val="auto"/>
          <w:sz w:val="22"/>
          <w:szCs w:val="20"/>
        </w:rPr>
      </w:pPr>
      <w:r w:rsidRPr="00341B69">
        <w:rPr>
          <w:rFonts w:ascii="Segoe UI" w:hAnsi="Segoe UI" w:cs="Segoe UI"/>
          <w:color w:val="auto"/>
          <w:sz w:val="22"/>
          <w:szCs w:val="20"/>
        </w:rPr>
        <w:t xml:space="preserve">Ateneo </w:t>
      </w:r>
      <w:r w:rsidR="003E3D63">
        <w:rPr>
          <w:rFonts w:ascii="Segoe UI" w:hAnsi="Segoe UI" w:cs="Segoe UI"/>
          <w:color w:val="auto"/>
          <w:sz w:val="22"/>
          <w:szCs w:val="20"/>
        </w:rPr>
        <w:t>d</w:t>
      </w:r>
      <w:r w:rsidRPr="00341B69">
        <w:rPr>
          <w:rFonts w:ascii="Segoe UI" w:hAnsi="Segoe UI" w:cs="Segoe UI"/>
          <w:color w:val="auto"/>
          <w:sz w:val="22"/>
          <w:szCs w:val="20"/>
        </w:rPr>
        <w:t xml:space="preserve">e Naga University, Camarines </w:t>
      </w:r>
      <w:r w:rsidR="00BF561A" w:rsidRPr="00341B69">
        <w:rPr>
          <w:rFonts w:ascii="Segoe UI" w:hAnsi="Segoe UI" w:cs="Segoe UI"/>
          <w:color w:val="auto"/>
          <w:sz w:val="22"/>
          <w:szCs w:val="20"/>
        </w:rPr>
        <w:t xml:space="preserve">Sur </w:t>
      </w:r>
      <w:r w:rsidR="00341B69">
        <w:rPr>
          <w:rFonts w:ascii="Segoe UI" w:hAnsi="Segoe UI" w:cs="Segoe UI"/>
          <w:color w:val="auto"/>
          <w:sz w:val="22"/>
          <w:szCs w:val="20"/>
        </w:rPr>
        <w:t>(</w:t>
      </w:r>
      <w:r w:rsidR="00341B69" w:rsidRPr="00341B69">
        <w:rPr>
          <w:rFonts w:ascii="Segoe UI" w:hAnsi="Segoe UI" w:cs="Segoe UI"/>
          <w:color w:val="auto"/>
          <w:sz w:val="22"/>
          <w:szCs w:val="20"/>
        </w:rPr>
        <w:t>Undergraduate</w:t>
      </w:r>
      <w:r w:rsidR="00341B69">
        <w:rPr>
          <w:rFonts w:ascii="Segoe UI" w:hAnsi="Segoe UI" w:cs="Segoe UI"/>
          <w:color w:val="auto"/>
          <w:sz w:val="22"/>
          <w:szCs w:val="20"/>
        </w:rPr>
        <w:t>)</w:t>
      </w:r>
      <w:r w:rsidR="00821D48" w:rsidRPr="00341B69">
        <w:rPr>
          <w:rFonts w:ascii="Segoe UI" w:hAnsi="Segoe UI" w:cs="Segoe UI"/>
          <w:color w:val="auto"/>
          <w:sz w:val="22"/>
          <w:szCs w:val="20"/>
        </w:rPr>
        <w:tab/>
      </w:r>
    </w:p>
    <w:p w14:paraId="1F0108AD" w14:textId="56EE833D" w:rsidR="00CD7641" w:rsidRPr="00CD7641" w:rsidRDefault="00CD7641" w:rsidP="00CD7641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CD7641">
        <w:rPr>
          <w:rFonts w:ascii="Segoe UI" w:hAnsi="Segoe UI" w:cs="Segoe UI"/>
          <w:color w:val="auto"/>
          <w:sz w:val="20"/>
          <w:szCs w:val="20"/>
        </w:rPr>
        <w:t>Bachelor of Science in Information Technology</w:t>
      </w:r>
      <w:r w:rsidR="005B1525">
        <w:rPr>
          <w:rFonts w:ascii="Segoe UI" w:hAnsi="Segoe UI" w:cs="Segoe UI"/>
          <w:color w:val="auto"/>
          <w:sz w:val="20"/>
          <w:szCs w:val="20"/>
        </w:rPr>
        <w:t xml:space="preserve"> (GPA: 3.40/4.00)</w:t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850459">
        <w:rPr>
          <w:rFonts w:ascii="Segoe UI" w:hAnsi="Segoe UI" w:cs="Segoe UI"/>
          <w:color w:val="auto"/>
          <w:sz w:val="20"/>
          <w:szCs w:val="20"/>
        </w:rPr>
        <w:tab/>
      </w:r>
      <w:r w:rsidR="00713657">
        <w:rPr>
          <w:rFonts w:ascii="Segoe UI" w:hAnsi="Segoe UI" w:cs="Segoe UI"/>
          <w:color w:val="auto"/>
          <w:sz w:val="20"/>
          <w:szCs w:val="20"/>
        </w:rPr>
        <w:t xml:space="preserve">        Expected May 2025</w:t>
      </w:r>
    </w:p>
    <w:p w14:paraId="3924A811" w14:textId="55C35C14" w:rsidR="00110498" w:rsidRDefault="00CD7641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CD7641">
        <w:rPr>
          <w:rFonts w:ascii="Segoe UI" w:hAnsi="Segoe UI" w:cs="Segoe UI"/>
          <w:color w:val="auto"/>
          <w:sz w:val="20"/>
          <w:szCs w:val="20"/>
        </w:rPr>
        <w:t>Management Information System Intern and Volunteer</w:t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</w:r>
      <w:r w:rsidR="00596855">
        <w:rPr>
          <w:rFonts w:ascii="Segoe UI" w:hAnsi="Segoe UI" w:cs="Segoe UI"/>
          <w:color w:val="auto"/>
          <w:sz w:val="20"/>
          <w:szCs w:val="20"/>
        </w:rPr>
        <w:tab/>
        <w:t xml:space="preserve">         </w:t>
      </w:r>
      <w:r w:rsidR="00596855" w:rsidRPr="00596855">
        <w:rPr>
          <w:rFonts w:ascii="Segoe UI" w:hAnsi="Segoe UI" w:cs="Segoe UI"/>
          <w:color w:val="auto"/>
          <w:sz w:val="20"/>
          <w:szCs w:val="20"/>
        </w:rPr>
        <w:t>2021-2025</w:t>
      </w:r>
    </w:p>
    <w:p w14:paraId="4A21B38C" w14:textId="3EC5834D" w:rsidR="004C74EB" w:rsidRDefault="004C74EB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C74EB">
        <w:rPr>
          <w:rFonts w:ascii="Segoe UI" w:hAnsi="Segoe UI" w:cs="Segoe UI"/>
          <w:color w:val="auto"/>
          <w:sz w:val="20"/>
          <w:szCs w:val="20"/>
        </w:rPr>
        <w:t>Smartbooks and Power BI Certificate of Completion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Jun 2024</w:t>
      </w:r>
    </w:p>
    <w:p w14:paraId="47DE64CB" w14:textId="4A7778FE" w:rsidR="004C74EB" w:rsidRDefault="004C74EB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4C74EB">
        <w:rPr>
          <w:rFonts w:ascii="Segoe UI" w:hAnsi="Segoe UI" w:cs="Segoe UI"/>
          <w:color w:val="auto"/>
          <w:sz w:val="20"/>
          <w:szCs w:val="20"/>
        </w:rPr>
        <w:t>SAP Business One DBMS for IT Certificate of Completion</w:t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</w:r>
      <w:r>
        <w:rPr>
          <w:rFonts w:ascii="Segoe UI" w:hAnsi="Segoe UI" w:cs="Segoe UI"/>
          <w:color w:val="auto"/>
          <w:sz w:val="20"/>
          <w:szCs w:val="20"/>
        </w:rPr>
        <w:tab/>
        <w:t xml:space="preserve">            </w:t>
      </w:r>
      <w:r w:rsidR="00596855">
        <w:rPr>
          <w:rFonts w:ascii="Segoe UI" w:hAnsi="Segoe UI" w:cs="Segoe UI"/>
          <w:color w:val="auto"/>
          <w:sz w:val="20"/>
          <w:szCs w:val="20"/>
        </w:rPr>
        <w:t>Oct</w:t>
      </w:r>
      <w:r>
        <w:rPr>
          <w:rFonts w:ascii="Segoe UI" w:hAnsi="Segoe UI" w:cs="Segoe UI"/>
          <w:color w:val="auto"/>
          <w:sz w:val="20"/>
          <w:szCs w:val="20"/>
        </w:rPr>
        <w:t xml:space="preserve"> 202</w:t>
      </w:r>
      <w:r w:rsidR="00596855">
        <w:rPr>
          <w:rFonts w:ascii="Segoe UI" w:hAnsi="Segoe UI" w:cs="Segoe UI"/>
          <w:color w:val="auto"/>
          <w:sz w:val="20"/>
          <w:szCs w:val="20"/>
        </w:rPr>
        <w:t>2</w:t>
      </w:r>
    </w:p>
    <w:p w14:paraId="38904064" w14:textId="0EB8C701" w:rsidR="00636D6D" w:rsidRPr="00110498" w:rsidRDefault="00636D6D" w:rsidP="00110498">
      <w:pPr>
        <w:pStyle w:val="ListBullet"/>
        <w:tabs>
          <w:tab w:val="clear" w:pos="360"/>
          <w:tab w:val="num" w:pos="0"/>
        </w:tabs>
        <w:ind w:left="720"/>
        <w:rPr>
          <w:rFonts w:ascii="Segoe UI" w:hAnsi="Segoe UI" w:cs="Segoe UI"/>
          <w:color w:val="auto"/>
          <w:sz w:val="20"/>
          <w:szCs w:val="20"/>
        </w:rPr>
      </w:pPr>
      <w:r w:rsidRPr="00636D6D">
        <w:rPr>
          <w:rFonts w:ascii="Segoe UI" w:hAnsi="Segoe UI" w:cs="Segoe UI"/>
          <w:color w:val="auto"/>
          <w:sz w:val="20"/>
          <w:szCs w:val="20"/>
        </w:rPr>
        <w:t>Idea2Startup Fund Awardee</w:t>
      </w:r>
      <w:r w:rsidR="002E5EAD">
        <w:rPr>
          <w:rFonts w:ascii="Segoe UI" w:hAnsi="Segoe UI" w:cs="Segoe UI"/>
          <w:color w:val="auto"/>
          <w:sz w:val="20"/>
          <w:szCs w:val="20"/>
        </w:rPr>
        <w:t xml:space="preserve"> (City of Naga, LGU)</w:t>
      </w:r>
      <w:r w:rsidR="002E5EAD">
        <w:rPr>
          <w:rFonts w:ascii="Segoe UI" w:hAnsi="Segoe UI" w:cs="Segoe UI"/>
          <w:color w:val="auto"/>
          <w:sz w:val="20"/>
          <w:szCs w:val="20"/>
        </w:rPr>
        <w:tab/>
      </w:r>
      <w:r w:rsidR="002E5EAD">
        <w:rPr>
          <w:rFonts w:ascii="Segoe UI" w:hAnsi="Segoe UI" w:cs="Segoe UI"/>
          <w:color w:val="auto"/>
          <w:sz w:val="20"/>
          <w:szCs w:val="20"/>
        </w:rPr>
        <w:tab/>
      </w:r>
      <w:r w:rsidR="002E5EAD">
        <w:rPr>
          <w:rFonts w:ascii="Segoe UI" w:hAnsi="Segoe UI" w:cs="Segoe UI"/>
          <w:color w:val="auto"/>
          <w:sz w:val="20"/>
          <w:szCs w:val="20"/>
        </w:rPr>
        <w:tab/>
      </w:r>
      <w:r w:rsidR="002E5EAD">
        <w:rPr>
          <w:rFonts w:ascii="Segoe UI" w:hAnsi="Segoe UI" w:cs="Segoe UI"/>
          <w:color w:val="auto"/>
          <w:sz w:val="20"/>
          <w:szCs w:val="20"/>
        </w:rPr>
        <w:tab/>
      </w:r>
      <w:r w:rsidR="002E5EAD">
        <w:rPr>
          <w:rFonts w:ascii="Segoe UI" w:hAnsi="Segoe UI" w:cs="Segoe UI"/>
          <w:color w:val="auto"/>
          <w:sz w:val="20"/>
          <w:szCs w:val="20"/>
        </w:rPr>
        <w:tab/>
      </w:r>
      <w:r w:rsidR="002E5EAD">
        <w:rPr>
          <w:rFonts w:ascii="Segoe UI" w:hAnsi="Segoe UI" w:cs="Segoe UI"/>
          <w:color w:val="auto"/>
          <w:sz w:val="20"/>
          <w:szCs w:val="20"/>
        </w:rPr>
        <w:tab/>
      </w:r>
      <w:r w:rsidR="002E5EAD">
        <w:rPr>
          <w:rFonts w:ascii="Segoe UI" w:hAnsi="Segoe UI" w:cs="Segoe UI"/>
          <w:color w:val="auto"/>
          <w:sz w:val="20"/>
          <w:szCs w:val="20"/>
        </w:rPr>
        <w:tab/>
        <w:t xml:space="preserve">           </w:t>
      </w:r>
      <w:r w:rsidR="00BB5BA3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2E5EAD" w:rsidRPr="002E5EAD">
        <w:rPr>
          <w:rFonts w:ascii="Segoe UI" w:hAnsi="Segoe UI" w:cs="Segoe UI"/>
          <w:color w:val="auto"/>
          <w:sz w:val="20"/>
          <w:szCs w:val="20"/>
        </w:rPr>
        <w:t>Dec 2024</w:t>
      </w:r>
    </w:p>
    <w:p w14:paraId="10502B47" w14:textId="096ADF73" w:rsidR="00BF561A" w:rsidRDefault="00BF561A" w:rsidP="00BF561A">
      <w:pPr>
        <w:pStyle w:val="Heading1"/>
        <w:spacing w:line="240" w:lineRule="auto"/>
        <w:rPr>
          <w:rFonts w:ascii="Segoe UI" w:hAnsi="Segoe UI" w:cs="Segoe UI"/>
          <w:color w:val="auto"/>
          <w:sz w:val="24"/>
          <w:szCs w:val="22"/>
        </w:rPr>
      </w:pPr>
      <w:r>
        <w:rPr>
          <w:rFonts w:ascii="Segoe UI" w:hAnsi="Segoe UI" w:cs="Segoe UI"/>
          <w:color w:val="auto"/>
          <w:sz w:val="24"/>
          <w:szCs w:val="22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3"/>
        <w:gridCol w:w="4267"/>
        <w:gridCol w:w="2870"/>
      </w:tblGrid>
      <w:tr w:rsidR="00C67F1B" w14:paraId="1CB46164" w14:textId="77777777" w:rsidTr="00B07F79">
        <w:tc>
          <w:tcPr>
            <w:tcW w:w="3653" w:type="dxa"/>
          </w:tcPr>
          <w:p w14:paraId="3324D705" w14:textId="77777777" w:rsidR="00C67F1B" w:rsidRPr="00B07F79" w:rsidRDefault="000A20D9" w:rsidP="00FD2055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Joshua C. Martinez, MIT</w:t>
            </w:r>
          </w:p>
          <w:p w14:paraId="0CAC89DE" w14:textId="77777777" w:rsidR="000A20D9" w:rsidRPr="00B07F79" w:rsidRDefault="000A20D9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Chief Information Technology Officer</w:t>
            </w:r>
          </w:p>
          <w:p w14:paraId="0587C3AF" w14:textId="0EFDA7B4" w:rsidR="00F54DA0" w:rsidRPr="00B07F79" w:rsidRDefault="002B0EB5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2B0EB5">
              <w:rPr>
                <w:rFonts w:ascii="Segoe UI" w:hAnsi="Segoe UI" w:cs="Segoe UI"/>
                <w:color w:val="auto"/>
                <w:sz w:val="20"/>
                <w:szCs w:val="20"/>
              </w:rPr>
              <w:t>Direct Line: +(63).54.881.4128</w:t>
            </w:r>
          </w:p>
          <w:p w14:paraId="47D14C09" w14:textId="77777777" w:rsidR="00FD2055" w:rsidRPr="00B07F79" w:rsidRDefault="00FD2055" w:rsidP="00FD2055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joshuamartinez@gbox.adnu.edu.ph</w:t>
            </w:r>
          </w:p>
          <w:p w14:paraId="505304F6" w14:textId="3B9A86DD" w:rsidR="00BA6402" w:rsidRPr="00FD2055" w:rsidRDefault="00BA6402" w:rsidP="00FD2055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Ateneo de Naga University</w:t>
            </w:r>
          </w:p>
        </w:tc>
        <w:tc>
          <w:tcPr>
            <w:tcW w:w="4267" w:type="dxa"/>
          </w:tcPr>
          <w:p w14:paraId="35067DC2" w14:textId="78DC62EB" w:rsidR="00BA6402" w:rsidRPr="00B07F79" w:rsidRDefault="00BA6402" w:rsidP="00BA6402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>Estrella H. Montealegre</w:t>
            </w:r>
          </w:p>
          <w:p w14:paraId="69D171DB" w14:textId="77777777" w:rsidR="00F54DA0" w:rsidRPr="00B07F79" w:rsidRDefault="00BA6402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Management Information Systems, Director </w:t>
            </w:r>
          </w:p>
          <w:p w14:paraId="5FB48D81" w14:textId="0D471733" w:rsidR="00BA6402" w:rsidRPr="00B07F79" w:rsidRDefault="00F54DA0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918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926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6712 </w:t>
            </w:r>
            <w:r w:rsidR="00BA6402"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joshuamartinez@gbox.adnu.edu.ph</w:t>
            </w:r>
          </w:p>
          <w:p w14:paraId="1BF24343" w14:textId="2CA57843" w:rsidR="00C67F1B" w:rsidRPr="00FD2055" w:rsidRDefault="00BA6402" w:rsidP="00BA6402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Ateneo de Naga University</w:t>
            </w:r>
          </w:p>
        </w:tc>
        <w:tc>
          <w:tcPr>
            <w:tcW w:w="2870" w:type="dxa"/>
          </w:tcPr>
          <w:p w14:paraId="2E7FF377" w14:textId="77777777" w:rsidR="005E54EE" w:rsidRPr="00B07F79" w:rsidRDefault="005E54EE" w:rsidP="00BA6402">
            <w:pPr>
              <w:jc w:val="left"/>
              <w:rPr>
                <w:rFonts w:ascii="Segoe UI" w:hAnsi="Segoe UI" w:cs="Segoe UI"/>
                <w:b/>
                <w:bCs/>
                <w:color w:val="auto"/>
                <w:szCs w:val="20"/>
              </w:rPr>
            </w:pPr>
            <w:r w:rsidRPr="00B07F79">
              <w:rPr>
                <w:rFonts w:ascii="Segoe UI" w:hAnsi="Segoe UI" w:cs="Segoe UI"/>
                <w:b/>
                <w:bCs/>
                <w:color w:val="auto"/>
                <w:szCs w:val="20"/>
              </w:rPr>
              <w:t xml:space="preserve">Andrew Coros </w:t>
            </w:r>
          </w:p>
          <w:p w14:paraId="73573E05" w14:textId="6DE1BAB1" w:rsidR="00BA6402" w:rsidRPr="00B07F79" w:rsidRDefault="005E54EE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Full-Stack Web Developer</w:t>
            </w:r>
          </w:p>
          <w:p w14:paraId="66DF27B0" w14:textId="5D3C459B" w:rsidR="00F54DA0" w:rsidRPr="00B07F79" w:rsidRDefault="00F54DA0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+(63) 916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560</w:t>
            </w:r>
            <w:r w:rsidR="0081354A">
              <w:rPr>
                <w:rFonts w:ascii="Segoe UI" w:hAnsi="Segoe UI" w:cs="Segoe UI"/>
                <w:color w:val="auto"/>
                <w:sz w:val="20"/>
                <w:szCs w:val="20"/>
              </w:rPr>
              <w:t xml:space="preserve"> </w:t>
            </w: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3013</w:t>
            </w:r>
          </w:p>
          <w:p w14:paraId="74F33C80" w14:textId="0340F665" w:rsidR="00BA6402" w:rsidRPr="00B07F79" w:rsidRDefault="005E54EE" w:rsidP="00BA6402">
            <w:pPr>
              <w:jc w:val="left"/>
              <w:rPr>
                <w:rFonts w:ascii="Segoe UI" w:hAnsi="Segoe UI" w:cs="Segoe UI"/>
                <w:color w:val="auto"/>
                <w:sz w:val="20"/>
                <w:szCs w:val="20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corosdrew11@gmail.com</w:t>
            </w:r>
          </w:p>
          <w:p w14:paraId="380B186A" w14:textId="2C5DB471" w:rsidR="00C67F1B" w:rsidRPr="00FD2055" w:rsidRDefault="005E54EE" w:rsidP="00BA6402">
            <w:pPr>
              <w:jc w:val="left"/>
              <w:rPr>
                <w:rFonts w:ascii="Segoe UI" w:hAnsi="Segoe UI" w:cs="Segoe UI"/>
                <w:color w:val="auto"/>
              </w:rPr>
            </w:pPr>
            <w:r w:rsidRPr="00B07F79">
              <w:rPr>
                <w:rFonts w:ascii="Segoe UI" w:hAnsi="Segoe UI" w:cs="Segoe UI"/>
                <w:color w:val="auto"/>
                <w:sz w:val="20"/>
                <w:szCs w:val="20"/>
              </w:rPr>
              <w:t>Freelance</w:t>
            </w:r>
          </w:p>
        </w:tc>
      </w:tr>
    </w:tbl>
    <w:p w14:paraId="58843711" w14:textId="77777777" w:rsidR="00BF561A" w:rsidRPr="00CD7641" w:rsidRDefault="00BF561A" w:rsidP="00F455A7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</w:p>
    <w:sectPr w:rsidR="00BF561A" w:rsidRPr="00CD7641" w:rsidSect="00BB5BA3">
      <w:pgSz w:w="11906" w:h="16838" w:code="9"/>
      <w:pgMar w:top="360" w:right="504" w:bottom="360" w:left="50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00191" w14:textId="77777777" w:rsidR="00F13FAC" w:rsidRDefault="00F13FAC" w:rsidP="00EF270B">
      <w:pPr>
        <w:spacing w:line="240" w:lineRule="auto"/>
      </w:pPr>
      <w:r>
        <w:separator/>
      </w:r>
    </w:p>
  </w:endnote>
  <w:endnote w:type="continuationSeparator" w:id="0">
    <w:p w14:paraId="54FADEF5" w14:textId="77777777" w:rsidR="00F13FAC" w:rsidRDefault="00F13FAC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FF5EA7" w14:textId="77777777" w:rsidR="00F13FAC" w:rsidRDefault="00F13FAC" w:rsidP="00EF270B">
      <w:pPr>
        <w:spacing w:line="240" w:lineRule="auto"/>
      </w:pPr>
      <w:r>
        <w:separator/>
      </w:r>
    </w:p>
  </w:footnote>
  <w:footnote w:type="continuationSeparator" w:id="0">
    <w:p w14:paraId="32038FCC" w14:textId="77777777" w:rsidR="00F13FAC" w:rsidRDefault="00F13FAC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7FA94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4"/>
  </w:num>
  <w:num w:numId="3" w16cid:durableId="1145048583">
    <w:abstractNumId w:val="2"/>
  </w:num>
  <w:num w:numId="4" w16cid:durableId="428891247">
    <w:abstractNumId w:val="3"/>
  </w:num>
  <w:num w:numId="5" w16cid:durableId="199159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A2"/>
    <w:rsid w:val="000143E5"/>
    <w:rsid w:val="000164ED"/>
    <w:rsid w:val="000251B5"/>
    <w:rsid w:val="00036F36"/>
    <w:rsid w:val="000429E8"/>
    <w:rsid w:val="0004457D"/>
    <w:rsid w:val="00092949"/>
    <w:rsid w:val="000A20D9"/>
    <w:rsid w:val="000D0A21"/>
    <w:rsid w:val="000E4244"/>
    <w:rsid w:val="000E4322"/>
    <w:rsid w:val="00110498"/>
    <w:rsid w:val="0012306D"/>
    <w:rsid w:val="00126C53"/>
    <w:rsid w:val="00164C2E"/>
    <w:rsid w:val="001675B0"/>
    <w:rsid w:val="001705A2"/>
    <w:rsid w:val="00190129"/>
    <w:rsid w:val="001B5EEC"/>
    <w:rsid w:val="001B6805"/>
    <w:rsid w:val="001D69B2"/>
    <w:rsid w:val="001E4F60"/>
    <w:rsid w:val="00202B24"/>
    <w:rsid w:val="00213F49"/>
    <w:rsid w:val="00224CF9"/>
    <w:rsid w:val="00257458"/>
    <w:rsid w:val="00257731"/>
    <w:rsid w:val="002808DF"/>
    <w:rsid w:val="0028203F"/>
    <w:rsid w:val="002A214E"/>
    <w:rsid w:val="002B0EB5"/>
    <w:rsid w:val="002D4C31"/>
    <w:rsid w:val="002E5EAD"/>
    <w:rsid w:val="002F62F4"/>
    <w:rsid w:val="00311408"/>
    <w:rsid w:val="00336B0F"/>
    <w:rsid w:val="00341B69"/>
    <w:rsid w:val="003453C9"/>
    <w:rsid w:val="00353109"/>
    <w:rsid w:val="00386B97"/>
    <w:rsid w:val="003972F3"/>
    <w:rsid w:val="003B7AE8"/>
    <w:rsid w:val="003D26C7"/>
    <w:rsid w:val="003E3D63"/>
    <w:rsid w:val="0040677E"/>
    <w:rsid w:val="004306FB"/>
    <w:rsid w:val="004356F6"/>
    <w:rsid w:val="00441912"/>
    <w:rsid w:val="00452050"/>
    <w:rsid w:val="00463114"/>
    <w:rsid w:val="004756F6"/>
    <w:rsid w:val="00475B42"/>
    <w:rsid w:val="004778B5"/>
    <w:rsid w:val="0048632A"/>
    <w:rsid w:val="00491853"/>
    <w:rsid w:val="00493B3F"/>
    <w:rsid w:val="004A2A65"/>
    <w:rsid w:val="004C74EB"/>
    <w:rsid w:val="004E67A2"/>
    <w:rsid w:val="004F5FAC"/>
    <w:rsid w:val="004F6A5F"/>
    <w:rsid w:val="00503064"/>
    <w:rsid w:val="00505061"/>
    <w:rsid w:val="005111D0"/>
    <w:rsid w:val="00527AFB"/>
    <w:rsid w:val="005412EC"/>
    <w:rsid w:val="005718FB"/>
    <w:rsid w:val="00581534"/>
    <w:rsid w:val="005933EA"/>
    <w:rsid w:val="00593AD1"/>
    <w:rsid w:val="00596855"/>
    <w:rsid w:val="005B1525"/>
    <w:rsid w:val="005B4607"/>
    <w:rsid w:val="005C750E"/>
    <w:rsid w:val="005E4E97"/>
    <w:rsid w:val="005E54EE"/>
    <w:rsid w:val="005F2437"/>
    <w:rsid w:val="00627470"/>
    <w:rsid w:val="00636D6D"/>
    <w:rsid w:val="00645A21"/>
    <w:rsid w:val="00645E39"/>
    <w:rsid w:val="00650CD5"/>
    <w:rsid w:val="00652298"/>
    <w:rsid w:val="00657E77"/>
    <w:rsid w:val="00663949"/>
    <w:rsid w:val="00690CE3"/>
    <w:rsid w:val="006B04B2"/>
    <w:rsid w:val="006B0982"/>
    <w:rsid w:val="006C0F34"/>
    <w:rsid w:val="006D0312"/>
    <w:rsid w:val="006E70A0"/>
    <w:rsid w:val="006E7E6D"/>
    <w:rsid w:val="007035EA"/>
    <w:rsid w:val="00713657"/>
    <w:rsid w:val="007206DE"/>
    <w:rsid w:val="00750457"/>
    <w:rsid w:val="00771ECA"/>
    <w:rsid w:val="007B28DC"/>
    <w:rsid w:val="007B4308"/>
    <w:rsid w:val="007D09F7"/>
    <w:rsid w:val="007D6B67"/>
    <w:rsid w:val="007E0C9E"/>
    <w:rsid w:val="007F4E96"/>
    <w:rsid w:val="0081354A"/>
    <w:rsid w:val="00821D48"/>
    <w:rsid w:val="008411DB"/>
    <w:rsid w:val="008416CD"/>
    <w:rsid w:val="00850459"/>
    <w:rsid w:val="00887F8C"/>
    <w:rsid w:val="008C57C3"/>
    <w:rsid w:val="008E52D8"/>
    <w:rsid w:val="00910A7C"/>
    <w:rsid w:val="009354CE"/>
    <w:rsid w:val="00993AD3"/>
    <w:rsid w:val="009A14BA"/>
    <w:rsid w:val="009A682E"/>
    <w:rsid w:val="009B28A1"/>
    <w:rsid w:val="009C582D"/>
    <w:rsid w:val="009D478F"/>
    <w:rsid w:val="00A03370"/>
    <w:rsid w:val="00A20381"/>
    <w:rsid w:val="00A204CC"/>
    <w:rsid w:val="00A23636"/>
    <w:rsid w:val="00A50068"/>
    <w:rsid w:val="00A6000C"/>
    <w:rsid w:val="00A72B2B"/>
    <w:rsid w:val="00AA2E02"/>
    <w:rsid w:val="00AA5A0A"/>
    <w:rsid w:val="00AB3672"/>
    <w:rsid w:val="00AF2A9F"/>
    <w:rsid w:val="00B0165F"/>
    <w:rsid w:val="00B07F79"/>
    <w:rsid w:val="00B22454"/>
    <w:rsid w:val="00B336DC"/>
    <w:rsid w:val="00B410BE"/>
    <w:rsid w:val="00B43332"/>
    <w:rsid w:val="00B524FC"/>
    <w:rsid w:val="00B71F24"/>
    <w:rsid w:val="00B80FFE"/>
    <w:rsid w:val="00B8250D"/>
    <w:rsid w:val="00B84486"/>
    <w:rsid w:val="00BA6402"/>
    <w:rsid w:val="00BB5BA3"/>
    <w:rsid w:val="00BE1752"/>
    <w:rsid w:val="00BF561A"/>
    <w:rsid w:val="00C0043F"/>
    <w:rsid w:val="00C34122"/>
    <w:rsid w:val="00C461E6"/>
    <w:rsid w:val="00C4642B"/>
    <w:rsid w:val="00C4666E"/>
    <w:rsid w:val="00C56F4C"/>
    <w:rsid w:val="00C67F1B"/>
    <w:rsid w:val="00C76A80"/>
    <w:rsid w:val="00C92A9F"/>
    <w:rsid w:val="00CC783E"/>
    <w:rsid w:val="00CD7641"/>
    <w:rsid w:val="00CE47B4"/>
    <w:rsid w:val="00D211E5"/>
    <w:rsid w:val="00D30150"/>
    <w:rsid w:val="00D31730"/>
    <w:rsid w:val="00D4317C"/>
    <w:rsid w:val="00D518FA"/>
    <w:rsid w:val="00D841F5"/>
    <w:rsid w:val="00D873E6"/>
    <w:rsid w:val="00D920AB"/>
    <w:rsid w:val="00D929A4"/>
    <w:rsid w:val="00DD3C23"/>
    <w:rsid w:val="00DD53B4"/>
    <w:rsid w:val="00DE4106"/>
    <w:rsid w:val="00DF73AF"/>
    <w:rsid w:val="00E0163D"/>
    <w:rsid w:val="00E11A2C"/>
    <w:rsid w:val="00E17A6C"/>
    <w:rsid w:val="00E25A0F"/>
    <w:rsid w:val="00E3298B"/>
    <w:rsid w:val="00E5133F"/>
    <w:rsid w:val="00E60C7A"/>
    <w:rsid w:val="00E63218"/>
    <w:rsid w:val="00E6522D"/>
    <w:rsid w:val="00E71C95"/>
    <w:rsid w:val="00E724A0"/>
    <w:rsid w:val="00E72792"/>
    <w:rsid w:val="00E869E2"/>
    <w:rsid w:val="00E94419"/>
    <w:rsid w:val="00E95B46"/>
    <w:rsid w:val="00EA25C5"/>
    <w:rsid w:val="00EA2625"/>
    <w:rsid w:val="00EB3F0C"/>
    <w:rsid w:val="00ED3713"/>
    <w:rsid w:val="00EE1630"/>
    <w:rsid w:val="00EF270B"/>
    <w:rsid w:val="00F055E7"/>
    <w:rsid w:val="00F13FAC"/>
    <w:rsid w:val="00F2053B"/>
    <w:rsid w:val="00F247DE"/>
    <w:rsid w:val="00F455A7"/>
    <w:rsid w:val="00F54DA0"/>
    <w:rsid w:val="00F56D9A"/>
    <w:rsid w:val="00F57BDD"/>
    <w:rsid w:val="00F7019A"/>
    <w:rsid w:val="00F8690B"/>
    <w:rsid w:val="00F9040F"/>
    <w:rsid w:val="00FA0CA4"/>
    <w:rsid w:val="00FA6EA6"/>
    <w:rsid w:val="00FB0E2C"/>
    <w:rsid w:val="00FB6921"/>
    <w:rsid w:val="00FC6D38"/>
    <w:rsid w:val="00FD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2195"/>
  <w15:chartTrackingRefBased/>
  <w15:docId w15:val="{EA9C87F8-5F26-4D05-A5A2-11B5DC1D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table" w:styleId="TableGrid">
    <w:name w:val="Table Grid"/>
    <w:basedOn w:val="TableNormal"/>
    <w:uiPriority w:val="39"/>
    <w:rsid w:val="00C67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C58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inkedin.com/in/johcel-gene-bitara-a413b9283" TargetMode="External"/><Relationship Id="rId18" Type="http://schemas.openxmlformats.org/officeDocument/2006/relationships/hyperlink" Target="http://genbit-portfolio.web.app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genbit-portfolio.web.ap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github.com/geneb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github.com/genebit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inkedin.com/in/johcel-gene-bitara-a413b928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03157DFE-BC6F-42AC-A308-82239E0F1C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9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Gene Bitara</cp:lastModifiedBy>
  <cp:revision>8</cp:revision>
  <cp:lastPrinted>2025-02-11T10:49:00Z</cp:lastPrinted>
  <dcterms:created xsi:type="dcterms:W3CDTF">2025-02-10T14:57:00Z</dcterms:created>
  <dcterms:modified xsi:type="dcterms:W3CDTF">2025-02-17T06:51:00Z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